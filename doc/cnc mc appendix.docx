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1077503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CFBDBC9" w14:textId="77777777" w:rsidR="00FD03FA" w:rsidRDefault="00FD03FA">
          <w:r>
            <w:rPr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3CF208" wp14:editId="4A1DFD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22BA27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"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E02F9" wp14:editId="77E50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31FB99" w14:textId="0C6DCF4D" w:rsidR="0009224E" w:rsidRDefault="0009224E" w:rsidP="00303A87">
                                    <w:pPr>
                                      <w:pStyle w:val="afb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Network Computing and System Lab.</w:t>
                                    </w:r>
                                  </w:p>
                                </w:sdtContent>
                              </w:sdt>
                              <w:p w14:paraId="738DCC4F" w14:textId="72B849A7" w:rsidR="0009224E" w:rsidRDefault="0009224E">
                                <w:pPr>
                                  <w:pStyle w:val="afb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eddiesangwonkim@gmail.com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E02F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31FB99" w14:textId="0C6DCF4D" w:rsidR="0009224E" w:rsidRDefault="0009224E" w:rsidP="00303A87">
                              <w:pPr>
                                <w:pStyle w:val="afb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ko-KR"/>
                                </w:rPr>
                                <w:t>Network Computing and System Lab.</w:t>
                              </w:r>
                            </w:p>
                          </w:sdtContent>
                        </w:sdt>
                        <w:p w14:paraId="738DCC4F" w14:textId="72B849A7" w:rsidR="0009224E" w:rsidRDefault="0009224E">
                          <w:pPr>
                            <w:pStyle w:val="afb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eddiesangwonkim@gmail.com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12248" wp14:editId="42CCFE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114540" cy="35687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DFF81" w14:textId="6F0D0C75" w:rsidR="0009224E" w:rsidRDefault="0009224E">
                                <w:pPr>
                                  <w:pStyle w:val="afb"/>
                                  <w:jc w:val="right"/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</w:pPr>
                                <w:r w:rsidRPr="00303A87"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BFFA76" w14:textId="02C4172F" w:rsidR="0009224E" w:rsidRDefault="0009224E" w:rsidP="00303A87">
                                    <w:pPr>
                                      <w:pStyle w:val="afb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informs that how API and the Database are implemented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412248" id="텍스트 상자 153" o:spid="_x0000_s1027" type="#_x0000_t202" style="position:absolute;margin-left:0;margin-top:0;width:560.2pt;height:28.1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" filled="f" stroked="f" strokeweight=".5pt">
                    <v:textbox style="mso-fit-shape-to-text:t" inset="126pt,0,54pt,0">
                      <w:txbxContent>
                        <w:p w14:paraId="7A7DFF81" w14:textId="6F0D0C75" w:rsidR="0009224E" w:rsidRDefault="0009224E">
                          <w:pPr>
                            <w:pStyle w:val="afb"/>
                            <w:jc w:val="right"/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</w:pPr>
                          <w:r w:rsidRPr="00303A87"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BFFA76" w14:textId="02C4172F" w:rsidR="0009224E" w:rsidRDefault="0009224E" w:rsidP="00303A87">
                              <w:pPr>
                                <w:pStyle w:val="afb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informs that how API and the Database are implemented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FF046" wp14:editId="0EC18C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3F384D1E" w14:textId="6AD14BB3" w:rsidR="0009224E" w:rsidRDefault="0009224E" w:rsidP="00FD03FA">
                                <w:pPr>
                                  <w:wordWrap w:val="0"/>
                                  <w:jc w:val="right"/>
                                  <w:rPr>
                                    <w:color w:val="0072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2C6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072C6" w:themeColor="accent1"/>
                                        <w:sz w:val="64"/>
                                        <w:szCs w:val="64"/>
                                        <w:lang w:val="en-US" w:eastAsia="ko-KR"/>
                                      </w:rPr>
                                      <w:t>cnc m/c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F359C1" w14:textId="77777777" w:rsidR="0009224E" w:rsidRPr="00303A87" w:rsidRDefault="0009224E">
                                    <w:pPr>
                                      <w:jc w:val="right"/>
                                      <w:rPr>
                                        <w:i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3A87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Appendix</w:t>
                                    </w:r>
                                  </w:p>
                                </w:sdtContent>
                              </w:sdt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4FF046" id="텍스트 상자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" filled="f" stroked="f" strokeweight=".5pt">
                    <v:textbox inset="126pt,0,54pt,0">
                      <w:txbxContent>
                        <w:bookmarkStart w:id="1" w:name="_GoBack"/>
                        <w:p w14:paraId="3F384D1E" w14:textId="6AD14BB3" w:rsidR="0009224E" w:rsidRDefault="0009224E" w:rsidP="00FD03FA">
                          <w:pPr>
                            <w:wordWrap w:val="0"/>
                            <w:jc w:val="right"/>
                            <w:rPr>
                              <w:color w:val="0072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2C6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72C6" w:themeColor="accent1"/>
                                  <w:sz w:val="64"/>
                                  <w:szCs w:val="64"/>
                                  <w:lang w:val="en-US" w:eastAsia="ko-KR"/>
                                </w:rPr>
                                <w:t>cnc m/c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F359C1" w14:textId="77777777" w:rsidR="0009224E" w:rsidRPr="00303A87" w:rsidRDefault="0009224E">
                              <w:pPr>
                                <w:jc w:val="right"/>
                                <w:rPr>
                                  <w:i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3A87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Appendix</w:t>
                              </w:r>
                            </w:p>
                          </w:sdtContent>
                        </w:sdt>
                        <w:bookmarkEnd w:id="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2B7E7F" w14:textId="77777777" w:rsidR="00FD03FA" w:rsidRDefault="00FD03FA"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i/>
          <w:iCs/>
          <w:caps w:val="0"/>
          <w:color w:val="auto"/>
          <w:spacing w:val="0"/>
          <w:kern w:val="2"/>
          <w:sz w:val="22"/>
          <w:szCs w:val="22"/>
        </w:rPr>
        <w:id w:val="702519134"/>
        <w:docPartObj>
          <w:docPartGallery w:val="Table of Contents"/>
          <w:docPartUnique/>
        </w:docPartObj>
      </w:sdtPr>
      <w:sdtEndPr>
        <w:rPr>
          <w:rFonts w:eastAsiaTheme="minorEastAsia" w:cstheme="minorHAnsi"/>
          <w:b w:val="0"/>
          <w:bCs w:val="0"/>
          <w:color w:val="7F7F7F" w:themeColor="text1" w:themeTint="80"/>
          <w:kern w:val="0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i/>
              <w:iCs/>
              <w:caps w:val="0"/>
              <w:color w:val="auto"/>
              <w:spacing w:val="0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 w:cstheme="minorHAnsi"/>
              <w:b w:val="0"/>
              <w:bCs w:val="0"/>
              <w:color w:val="7F7F7F" w:themeColor="text1" w:themeTint="80"/>
              <w:kern w:val="0"/>
            </w:rPr>
          </w:sdtEndPr>
          <w:sdtContent>
            <w:p w14:paraId="10A084C3" w14:textId="77777777" w:rsidR="00FD03FA" w:rsidRDefault="00FD03FA">
              <w:pPr>
                <w:pStyle w:val="TOC"/>
                <w:spacing w:after="240"/>
                <w:rPr>
                  <w:rFonts w:ascii="Arial" w:hAnsi="Arial" w:cs="Arial"/>
                </w:rPr>
              </w:pPr>
              <w:r w:rsidRPr="00303A87">
                <w:rPr>
                  <w:rFonts w:ascii="Arial" w:hAnsi="Arial" w:cs="Arial"/>
                  <w:lang w:val="en-US"/>
                </w:rPr>
                <w:t>index</w:t>
              </w:r>
            </w:p>
            <w:p w14:paraId="7911F046" w14:textId="5B0FD4C8" w:rsidR="00FD03FA" w:rsidRDefault="00FD03FA" w:rsidP="003F3389">
              <w:pPr>
                <w:pStyle w:val="11"/>
                <w:rPr>
                  <w:rFonts w:hint="eastAsia"/>
                  <w:lang w:eastAsia="ko-KR"/>
                </w:rPr>
              </w:pPr>
              <w:r>
                <w:t>API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403B998D" w14:textId="3F328FDC" w:rsidR="00FD03FA" w:rsidRPr="00303A87" w:rsidRDefault="00FD03FA" w:rsidP="002618BC">
              <w:pPr>
                <w:pStyle w:val="21"/>
                <w:rPr>
                  <w:rFonts w:hint="eastAsia"/>
                  <w:lang w:val="en-US" w:eastAsia="ko-KR"/>
                </w:rPr>
              </w:pPr>
              <w:r>
                <w:t>Common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497E9442" w14:textId="61208170" w:rsidR="00FD03FA" w:rsidRDefault="00FD03FA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index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180A803F" w14:textId="0169C3EA" w:rsidR="00FD03FA" w:rsidRDefault="00FD03FA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establish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4</w:t>
              </w:r>
            </w:p>
            <w:p w14:paraId="65E6A350" w14:textId="1B7F9A8C" w:rsidR="00FD03FA" w:rsidRPr="00DA2BDD" w:rsidRDefault="00FD03FA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join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5</w:t>
              </w:r>
            </w:p>
            <w:p w14:paraId="5C141744" w14:textId="77777777" w:rsidR="00FD03FA" w:rsidRPr="00303A87" w:rsidRDefault="00FD03FA" w:rsidP="002618BC">
              <w:pPr>
                <w:pStyle w:val="21"/>
                <w:rPr>
                  <w:lang w:val="en-US"/>
                </w:rPr>
              </w:pPr>
              <w:r>
                <w:t>Account</w:t>
              </w:r>
              <w:r>
                <w:ptab w:relativeTo="margin" w:alignment="right" w:leader="dot"/>
              </w:r>
              <w:r w:rsidRPr="00303A87">
                <w:rPr>
                  <w:lang w:val="en-US"/>
                </w:rPr>
                <w:t>5</w:t>
              </w:r>
            </w:p>
            <w:p w14:paraId="09CD786D" w14:textId="6FA1E4CC" w:rsidR="00FD03FA" w:rsidRDefault="00FD03FA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signup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5</w:t>
              </w:r>
            </w:p>
            <w:p w14:paraId="2A91B694" w14:textId="5A10A36E" w:rsidR="00FD03FA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cert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33162275" w14:textId="32719AE4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validate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7334C269" w14:textId="59640A1E" w:rsidR="00FD03FA" w:rsidRP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reset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6</w:t>
              </w:r>
            </w:p>
            <w:p w14:paraId="4A13232A" w14:textId="3ED7FDC1" w:rsidR="00FD03FA" w:rsidRPr="00DA2BDD" w:rsidRDefault="00FD03FA" w:rsidP="002618BC">
              <w:pPr>
                <w:pStyle w:val="21"/>
                <w:rPr>
                  <w:rFonts w:hint="eastAsia"/>
                  <w:lang w:val="en-US" w:eastAsia="ko-KR"/>
                </w:rPr>
              </w:pPr>
              <w:r>
                <w:t>Admin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7</w:t>
              </w:r>
            </w:p>
            <w:p w14:paraId="5B38E72F" w14:textId="7DEF97DF" w:rsidR="00FD03FA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approve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7</w:t>
              </w:r>
            </w:p>
            <w:p w14:paraId="3109E99D" w14:textId="3F9106D7" w:rsidR="00FD03FA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instantQuery</w:t>
              </w:r>
              <w:r w:rsidR="00FD03FA"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7</w:t>
              </w:r>
            </w:p>
            <w:p w14:paraId="64540952" w14:textId="54E904E0" w:rsidR="00FD03FA" w:rsidRP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users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9</w:t>
              </w:r>
            </w:p>
            <w:p w14:paraId="06F66E1A" w14:textId="17283692" w:rsidR="00FD03FA" w:rsidRPr="00DA2BDD" w:rsidRDefault="00FD03FA" w:rsidP="002618BC">
              <w:pPr>
                <w:pStyle w:val="21"/>
                <w:rPr>
                  <w:rFonts w:hint="eastAsia"/>
                  <w:lang w:val="en-US" w:eastAsia="ko-KR"/>
                </w:rPr>
              </w:pPr>
              <w:r>
                <w:t>Data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36EA90B8" w14:textId="30556D4E" w:rsidR="00FD03FA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insert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5FBEC24D" w14:textId="3B80082A" w:rsidR="00FD03FA" w:rsidRP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renewedData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10</w:t>
              </w:r>
            </w:p>
            <w:p w14:paraId="3430ED8C" w14:textId="174F3CED" w:rsidR="00FD03FA" w:rsidRPr="00303A87" w:rsidRDefault="00FD03FA" w:rsidP="002618BC">
              <w:pPr>
                <w:pStyle w:val="21"/>
                <w:rPr>
                  <w:rFonts w:hint="eastAsia"/>
                  <w:lang w:val="en-US" w:eastAsia="ko-KR"/>
                </w:rPr>
              </w:pPr>
              <w:r>
                <w:t>FCM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5415EB13" w14:textId="0AC3DBC3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register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67E82239" w14:textId="40E5C615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unregister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11</w:t>
              </w:r>
            </w:p>
            <w:p w14:paraId="4F75DB3E" w14:textId="5915A96E" w:rsidR="00DA2BDD" w:rsidRP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compare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12</w:t>
              </w:r>
            </w:p>
            <w:p w14:paraId="7768C0FF" w14:textId="3D53B97A" w:rsidR="00FD03FA" w:rsidRPr="00FD03FA" w:rsidRDefault="00FD03FA" w:rsidP="002618BC">
              <w:pPr>
                <w:pStyle w:val="21"/>
                <w:rPr>
                  <w:rFonts w:hint="eastAsia"/>
                  <w:lang w:eastAsia="ko-KR"/>
                </w:rPr>
              </w:pPr>
              <w:r>
                <w:t>Video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08C0F0EC" w14:textId="4A1FDA34" w:rsidR="00FD03FA" w:rsidRPr="00303A87" w:rsidRDefault="00DA2BDD" w:rsidP="003F3389">
              <w:pPr>
                <w:pStyle w:val="31"/>
                <w:rPr>
                  <w:rFonts w:hint="eastAsia"/>
                  <w:lang w:val="en-US" w:eastAsia="ko-KR"/>
                </w:rPr>
              </w:pPr>
              <w:bookmarkStart w:id="2" w:name="OLE_LINK3"/>
              <w:r>
                <w:t>list</w:t>
              </w:r>
              <w:r w:rsidR="00FD03FA"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6CE751FE" w14:textId="2276B5D8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upload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13</w:t>
              </w:r>
            </w:p>
            <w:p w14:paraId="01416953" w14:textId="414829AA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remove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14</w:t>
              </w:r>
            </w:p>
            <w:p w14:paraId="457245EE" w14:textId="7C47C0A2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getInterval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14</w:t>
              </w:r>
            </w:p>
            <w:p w14:paraId="4BF19ED1" w14:textId="7FCE271C" w:rsid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setInterval</w:t>
              </w:r>
              <w:r>
                <w:ptab w:relativeTo="margin" w:alignment="right" w:leader="dot"/>
              </w:r>
              <w:r w:rsidR="00FE47D1">
                <w:rPr>
                  <w:rFonts w:hint="eastAsia"/>
                  <w:lang w:val="en-US" w:eastAsia="ko-KR"/>
                </w:rPr>
                <w:t>15</w:t>
              </w:r>
            </w:p>
            <w:p w14:paraId="0F6697B0" w14:textId="2B3551B4" w:rsidR="00DA2BDD" w:rsidRPr="00DA2BDD" w:rsidRDefault="00DA2BDD" w:rsidP="003F3389">
              <w:pPr>
                <w:pStyle w:val="31"/>
                <w:rPr>
                  <w:rFonts w:hint="eastAsia"/>
                  <w:lang w:eastAsia="ko-KR"/>
                </w:rPr>
              </w:pPr>
              <w:r>
                <w:t>streaming</w:t>
              </w:r>
              <w:r>
                <w:ptab w:relativeTo="margin" w:alignment="right" w:leader="dot"/>
              </w:r>
              <w:r w:rsidR="00FE47D1">
                <w:rPr>
                  <w:lang w:val="en-US"/>
                </w:rPr>
                <w:t>15</w:t>
              </w:r>
            </w:p>
            <w:bookmarkEnd w:id="2"/>
            <w:p w14:paraId="6DD5F3A8" w14:textId="585DF264" w:rsidR="00FD03FA" w:rsidRDefault="00DA2BDD" w:rsidP="003F3389">
              <w:pPr>
                <w:pStyle w:val="11"/>
              </w:pPr>
              <w:r>
                <w:t>MySQL</w:t>
              </w:r>
              <w:r w:rsidR="00FD03FA"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p w14:paraId="43F16120" w14:textId="27C85076" w:rsidR="00FD03FA" w:rsidRPr="00A82C95" w:rsidRDefault="00A82C95" w:rsidP="002618BC">
              <w:pPr>
                <w:pStyle w:val="21"/>
                <w:rPr>
                  <w:lang w:val="en-US"/>
                </w:rPr>
              </w:pPr>
              <w:bookmarkStart w:id="3" w:name="OLE_LINK1"/>
              <w:bookmarkStart w:id="4" w:name="OLE_LINK2"/>
              <w:r>
                <w:t>Table</w:t>
              </w:r>
              <w:bookmarkStart w:id="5" w:name="OLE_LINK4"/>
              <w:r w:rsidR="00FD03FA"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bookmarkEnd w:id="5"/>
            <w:p w14:paraId="1E27F473" w14:textId="6635272B" w:rsidR="00DB6DC4" w:rsidRDefault="00DB6DC4" w:rsidP="003F3389">
              <w:pPr>
                <w:pStyle w:val="31"/>
              </w:pPr>
              <w:r>
                <w:lastRenderedPageBreak/>
                <w:t>data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17</w:t>
              </w:r>
            </w:p>
            <w:p w14:paraId="7DD9A1DC" w14:textId="42B5207A" w:rsidR="00DB6DC4" w:rsidRPr="00DB6DC4" w:rsidRDefault="00DB6DC4" w:rsidP="003F3389">
              <w:pPr>
                <w:pStyle w:val="31"/>
              </w:pPr>
              <w:bookmarkStart w:id="6" w:name="OLE_LINK5"/>
              <w:r>
                <w:t>user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18</w:t>
              </w:r>
            </w:p>
            <w:bookmarkEnd w:id="3"/>
            <w:bookmarkEnd w:id="4"/>
            <w:bookmarkEnd w:id="6"/>
            <w:p w14:paraId="21237D12" w14:textId="458358F2" w:rsidR="00A82C95" w:rsidRPr="00A82C95" w:rsidRDefault="00A82C95" w:rsidP="002618BC">
              <w:pPr>
                <w:pStyle w:val="21"/>
                <w:rPr>
                  <w:lang w:val="en-US"/>
                </w:rPr>
              </w:pPr>
              <w:r>
                <w:t>View</w:t>
              </w:r>
              <w:r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  <w:p w14:paraId="6981D0A9" w14:textId="7AA0E1D8" w:rsidR="00A82C95" w:rsidRPr="00DB6DC4" w:rsidRDefault="00303A87" w:rsidP="003F3389">
              <w:pPr>
                <w:pStyle w:val="31"/>
              </w:pPr>
              <w:r>
                <w:t>renewed_data</w:t>
              </w:r>
              <w:r w:rsidR="00A82C95"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  <w:p w14:paraId="049F249D" w14:textId="12B8BA26" w:rsidR="00FD03FA" w:rsidRDefault="00303A87" w:rsidP="003F3389">
              <w:pPr>
                <w:pStyle w:val="31"/>
              </w:pPr>
              <w:r>
                <w:t>registered_fcm</w:t>
              </w:r>
              <w:r w:rsidR="00A82C95">
                <w:ptab w:relativeTo="margin" w:alignment="right" w:leader="dot"/>
              </w:r>
              <w:r w:rsidR="002153A8">
                <w:rPr>
                  <w:lang w:val="en-US"/>
                </w:rPr>
                <w:t>19</w:t>
              </w:r>
            </w:p>
          </w:sdtContent>
        </w:sdt>
      </w:sdtContent>
    </w:sdt>
    <w:p w14:paraId="684C4B23" w14:textId="77777777" w:rsidR="00FD03FA" w:rsidRDefault="00FD03FA">
      <w:pPr>
        <w:rPr>
          <w:rFonts w:asciiTheme="majorHAnsi" w:eastAsiaTheme="majorEastAsia" w:hAnsiTheme="majorHAnsi" w:cstheme="majorBidi"/>
          <w:color w:val="0072C6" w:themeColor="accent1"/>
          <w:spacing w:val="14"/>
          <w:sz w:val="64"/>
          <w:szCs w:val="32"/>
        </w:rPr>
      </w:pPr>
      <w:r>
        <w:rPr>
          <w:rFonts w:asciiTheme="majorHAnsi" w:eastAsiaTheme="majorEastAsia" w:hAnsiTheme="majorHAnsi" w:cstheme="majorBidi"/>
          <w:color w:val="0072C6" w:themeColor="accent1"/>
          <w:spacing w:val="14"/>
          <w:sz w:val="64"/>
          <w:szCs w:val="32"/>
        </w:rPr>
        <w:br w:type="page"/>
      </w:r>
    </w:p>
    <w:p w14:paraId="51EB6F15" w14:textId="77777777" w:rsidR="00BB1903" w:rsidRPr="00450EA1" w:rsidRDefault="00FD03FA">
      <w:pPr>
        <w:pStyle w:val="1"/>
        <w:rPr>
          <w:lang w:val="es-ES"/>
        </w:rPr>
      </w:pPr>
      <w:r>
        <w:lastRenderedPageBreak/>
        <w:t>api</w:t>
      </w:r>
    </w:p>
    <w:p w14:paraId="50114BA6" w14:textId="34336515" w:rsidR="00BB1903" w:rsidRPr="00FE47D1" w:rsidRDefault="0009224E">
      <w:pPr>
        <w:rPr>
          <w:rFonts w:hint="eastAsia"/>
          <w:lang w:val="en-US" w:eastAsia="ko-KR"/>
        </w:rPr>
      </w:pP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 w:rsidR="00FE47D1">
        <w:rPr>
          <w:lang w:val="en-US" w:eastAsia="ko-KR"/>
        </w:rPr>
        <w:t>API</w:t>
      </w:r>
      <w:r w:rsidR="00FE47D1">
        <w:rPr>
          <w:rFonts w:hint="eastAsia"/>
          <w:lang w:val="en-US" w:eastAsia="ko-KR"/>
        </w:rPr>
        <w:t>의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기능과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필요로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하는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lang w:val="en-US" w:eastAsia="ko-KR"/>
        </w:rPr>
        <w:t>parameter</w:t>
      </w:r>
      <w:r w:rsidR="00FE47D1">
        <w:rPr>
          <w:rFonts w:hint="eastAsia"/>
          <w:lang w:val="en-US" w:eastAsia="ko-KR"/>
        </w:rPr>
        <w:t>를</w:t>
      </w:r>
      <w:r w:rsidR="00FE47D1">
        <w:rPr>
          <w:rFonts w:hint="eastAsia"/>
          <w:lang w:val="en-US" w:eastAsia="ko-KR"/>
        </w:rPr>
        <w:t xml:space="preserve"> </w:t>
      </w:r>
      <w:r w:rsidR="00FE47D1">
        <w:rPr>
          <w:rFonts w:hint="eastAsia"/>
          <w:lang w:val="en-US" w:eastAsia="ko-KR"/>
        </w:rPr>
        <w:t>명세함</w:t>
      </w:r>
      <w:r w:rsidR="00FE47D1">
        <w:rPr>
          <w:rFonts w:hint="eastAsia"/>
          <w:lang w:val="en-US" w:eastAsia="ko-KR"/>
        </w:rPr>
        <w:t>.</w:t>
      </w:r>
    </w:p>
    <w:p w14:paraId="42900309" w14:textId="7B6A1143" w:rsidR="00FD03FA" w:rsidRDefault="00303A87" w:rsidP="00FD03FA">
      <w:pPr>
        <w:pStyle w:val="2"/>
      </w:pPr>
      <w:bookmarkStart w:id="7" w:name="OLE_LINK6"/>
      <w:bookmarkStart w:id="8" w:name="OLE_LINK7"/>
      <w:bookmarkStart w:id="9" w:name="OLE_LINK8"/>
      <w:r>
        <w:t>Common</w:t>
      </w:r>
    </w:p>
    <w:p w14:paraId="11473F05" w14:textId="1D506AC8" w:rsidR="002618BC" w:rsidRPr="002618BC" w:rsidRDefault="002618BC" w:rsidP="002618BC">
      <w:pPr>
        <w:rPr>
          <w:rFonts w:hint="eastAsia"/>
          <w:lang w:val="en-US" w:eastAsia="ko-KR"/>
        </w:rPr>
      </w:pPr>
      <w:r>
        <w:rPr>
          <w:lang w:val="en-US" w:eastAsia="ko-KR"/>
        </w:rPr>
        <w:t>API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수행하기에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앞서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기본적인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Connexion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그에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정의되었다</w:t>
      </w:r>
      <w:r>
        <w:rPr>
          <w:rFonts w:hint="eastAsia"/>
          <w:lang w:val="en-US" w:eastAsia="ko-KR"/>
        </w:rPr>
        <w:t>.</w:t>
      </w:r>
    </w:p>
    <w:p w14:paraId="734D992B" w14:textId="3647E353" w:rsidR="002618BC" w:rsidRPr="00A931F3" w:rsidRDefault="002618BC" w:rsidP="003F3389">
      <w:pPr>
        <w:pStyle w:val="3"/>
        <w:rPr>
          <w:rFonts w:hint="eastAsia"/>
          <w:lang w:eastAsia="ko-KR"/>
        </w:rPr>
      </w:pPr>
      <w:bookmarkStart w:id="10" w:name="OLE_LINK12"/>
      <w:bookmarkStart w:id="11" w:name="OLE_LINK13"/>
      <w:bookmarkStart w:id="12" w:name="OLE_LINK15"/>
      <w:bookmarkStart w:id="13" w:name="OLE_LINK23"/>
      <w:r>
        <w:t>index</w:t>
      </w:r>
    </w:p>
    <w:p w14:paraId="1D155927" w14:textId="679254F7" w:rsidR="002618BC" w:rsidRPr="002618BC" w:rsidRDefault="00A931F3" w:rsidP="00A931F3">
      <w:pPr>
        <w:pStyle w:val="21"/>
        <w:rPr>
          <w:rFonts w:hint="eastAsia"/>
          <w:lang w:val="en-US" w:eastAsia="ko-KR"/>
        </w:rPr>
      </w:pPr>
      <w:bookmarkStart w:id="14" w:name="OLE_LINK9"/>
      <w:r>
        <w:rPr>
          <w:rFonts w:hint="eastAsia"/>
          <w:lang w:val="en-US" w:eastAsia="ko-KR"/>
        </w:rPr>
        <w:t>웹브라우저로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기본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lang w:val="en-US" w:eastAsia="ko-KR"/>
        </w:rPr>
        <w:t>URL</w:t>
      </w:r>
      <w:r w:rsidR="002618BC">
        <w:rPr>
          <w:rFonts w:hint="eastAsia"/>
          <w:lang w:val="en-US" w:eastAsia="ko-KR"/>
        </w:rPr>
        <w:t>요청에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대한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응답을</w:t>
      </w:r>
      <w:r w:rsidR="002618BC">
        <w:rPr>
          <w:rFonts w:hint="eastAsia"/>
          <w:lang w:val="en-US" w:eastAsia="ko-KR"/>
        </w:rPr>
        <w:t xml:space="preserve"> </w:t>
      </w:r>
      <w:r w:rsidR="002618BC">
        <w:rPr>
          <w:rFonts w:hint="eastAsia"/>
          <w:lang w:val="en-US" w:eastAsia="ko-KR"/>
        </w:rPr>
        <w:t>정의</w:t>
      </w:r>
      <w:r w:rsidR="002618BC">
        <w:rPr>
          <w:rFonts w:hint="eastAsia"/>
          <w:lang w:val="en-US" w:eastAsia="ko-KR"/>
        </w:rPr>
        <w:t>.</w:t>
      </w:r>
    </w:p>
    <w:p w14:paraId="6131B3FA" w14:textId="7126B255" w:rsidR="00A931F3" w:rsidRDefault="00A931F3" w:rsidP="003F3389">
      <w:pPr>
        <w:pStyle w:val="11"/>
        <w:rPr>
          <w:lang w:val="en-US" w:eastAsia="ko-KR"/>
        </w:rPr>
      </w:pPr>
      <w:bookmarkStart w:id="15" w:name="OLE_LINK10"/>
      <w:r>
        <w:rPr>
          <w:lang w:val="en-US" w:eastAsia="ko-KR"/>
        </w:rPr>
        <w:t>URL</w:t>
      </w:r>
    </w:p>
    <w:p w14:paraId="11FEBC2C" w14:textId="30EC3550" w:rsid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/index</w:t>
      </w:r>
    </w:p>
    <w:p w14:paraId="311D401E" w14:textId="480D9969" w:rsidR="002618BC" w:rsidRDefault="002618BC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71F710F1" w14:textId="20366020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bookmarkEnd w:id="15"/>
    <w:p w14:paraId="4FF012C9" w14:textId="78FB38B2" w:rsidR="002618BC" w:rsidRDefault="002618BC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61126970" w14:textId="1A63E846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N/A</w:t>
      </w:r>
    </w:p>
    <w:p w14:paraId="4CC33CAB" w14:textId="5D286F95" w:rsidR="002618BC" w:rsidRDefault="002618BC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4B7416B1" w14:textId="3D8DC249" w:rsidR="00A931F3" w:rsidRP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WhoAreYou: func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Application</w:t>
      </w:r>
      <w:r>
        <w:rPr>
          <w:rFonts w:hint="eastAsia"/>
          <w:lang w:val="en-US" w:eastAsia="ko-KR"/>
        </w:rPr>
        <w:t>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request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무시한다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따라서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브라우저의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index.pug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render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bookmarkEnd w:id="14"/>
    <w:p w14:paraId="14E63C17" w14:textId="4B57B26C" w:rsidR="002618BC" w:rsidRDefault="002618BC" w:rsidP="003F3389">
      <w:pPr>
        <w:pStyle w:val="3"/>
        <w:rPr>
          <w:rFonts w:hint="eastAsia"/>
          <w:lang w:eastAsia="ko-KR"/>
        </w:rPr>
      </w:pPr>
      <w:r>
        <w:t>Establish</w:t>
      </w:r>
    </w:p>
    <w:p w14:paraId="27750201" w14:textId="7F67B2CE" w:rsidR="00A931F3" w:rsidRPr="002618BC" w:rsidRDefault="00A931F3" w:rsidP="00A931F3">
      <w:pPr>
        <w:pStyle w:val="21"/>
        <w:rPr>
          <w:rFonts w:hint="eastAsia"/>
          <w:lang w:val="en-US" w:eastAsia="ko-KR"/>
        </w:rPr>
      </w:pPr>
      <w:bookmarkStart w:id="16" w:name="OLE_LINK11"/>
      <w:r>
        <w:rPr>
          <w:rFonts w:hint="eastAsia"/>
          <w:lang w:val="en-US" w:eastAsia="ko-KR"/>
        </w:rPr>
        <w:t>애플리케이션으로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URL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4EDAA153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346BD980" w14:textId="37619821" w:rsid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/establish</w:t>
      </w:r>
    </w:p>
    <w:p w14:paraId="2883D001" w14:textId="77777777" w:rsidR="00A931F3" w:rsidRDefault="00A931F3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63CF7B4C" w14:textId="77777777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29B9F0A5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lastRenderedPageBreak/>
        <w:t>Parameters</w:t>
      </w:r>
    </w:p>
    <w:p w14:paraId="5D51C235" w14:textId="77777777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N/A</w:t>
      </w:r>
    </w:p>
    <w:p w14:paraId="2494440C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1ACCFC82" w14:textId="6E9DEC3E" w:rsidR="00A931F3" w:rsidRP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 xml:space="preserve">config: js 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organization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애플리케이션에서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지속적으로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이용된다</w:t>
      </w:r>
      <w:r>
        <w:rPr>
          <w:rFonts w:hint="eastAsia"/>
          <w:lang w:val="en-US" w:eastAsia="ko-KR"/>
        </w:rPr>
        <w:t>.</w:t>
      </w:r>
    </w:p>
    <w:bookmarkEnd w:id="16"/>
    <w:p w14:paraId="73FA3018" w14:textId="7E64C640" w:rsidR="002618BC" w:rsidRPr="002618BC" w:rsidRDefault="002618BC" w:rsidP="003F3389">
      <w:pPr>
        <w:pStyle w:val="3"/>
      </w:pPr>
      <w:r>
        <w:t>join</w:t>
      </w:r>
    </w:p>
    <w:bookmarkEnd w:id="7"/>
    <w:bookmarkEnd w:id="8"/>
    <w:bookmarkEnd w:id="9"/>
    <w:p w14:paraId="4CE14BD6" w14:textId="61392557" w:rsidR="00A931F3" w:rsidRPr="002618BC" w:rsidRDefault="00A931F3" w:rsidP="00A931F3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웹브라우저로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join</w:t>
      </w:r>
      <w:r>
        <w:rPr>
          <w:rFonts w:hint="eastAsia"/>
          <w:lang w:val="en-US" w:eastAsia="ko-KR"/>
        </w:rPr>
        <w:t>페이지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render </w:t>
      </w:r>
      <w:r>
        <w:rPr>
          <w:rFonts w:hint="eastAsia"/>
          <w:lang w:val="en-US" w:eastAsia="ko-KR"/>
        </w:rPr>
        <w:t>요청에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7A272735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4B180D9F" w14:textId="01695AFE" w:rsid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/join</w:t>
      </w:r>
    </w:p>
    <w:p w14:paraId="74CF5FDB" w14:textId="77777777" w:rsidR="00A931F3" w:rsidRDefault="00A931F3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529D3F41" w14:textId="77777777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759093A0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467C5A5C" w14:textId="77777777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N/A</w:t>
      </w:r>
    </w:p>
    <w:p w14:paraId="2BA3515E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37543BD" w14:textId="7DEB39BD" w:rsidR="00A931F3" w:rsidRP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웹브라우저에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join: pug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render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bookmarkEnd w:id="10"/>
    <w:bookmarkEnd w:id="11"/>
    <w:bookmarkEnd w:id="12"/>
    <w:bookmarkEnd w:id="13"/>
    <w:p w14:paraId="5BB9157E" w14:textId="3F5577CA" w:rsidR="00BB1903" w:rsidRPr="002618BC" w:rsidRDefault="00BB1903" w:rsidP="002618BC">
      <w:pPr>
        <w:rPr>
          <w:lang w:val="es-ES"/>
        </w:rPr>
      </w:pPr>
    </w:p>
    <w:p w14:paraId="6BE3AF24" w14:textId="3FC5CAC4" w:rsidR="002618BC" w:rsidRPr="00FD03FA" w:rsidRDefault="002618BC" w:rsidP="002618BC">
      <w:pPr>
        <w:pStyle w:val="2"/>
      </w:pPr>
      <w:r>
        <w:t>Account</w:t>
      </w:r>
    </w:p>
    <w:p w14:paraId="18C2EC4B" w14:textId="4CFB064D" w:rsidR="002618BC" w:rsidRPr="003F3389" w:rsidRDefault="003F3389" w:rsidP="002618BC">
      <w:pPr>
        <w:rPr>
          <w:rFonts w:hint="eastAsia"/>
          <w:lang w:val="en-US" w:eastAsia="ko-KR"/>
        </w:rPr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lang w:val="en-US" w:eastAsia="ko-KR"/>
        </w:rPr>
        <w:t>user token</w:t>
      </w:r>
      <w:r>
        <w:rPr>
          <w:rFonts w:hint="eastAsia"/>
          <w:lang w:val="en-US" w:eastAsia="ko-KR"/>
        </w:rPr>
        <w:t>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관련된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정의되었다</w:t>
      </w:r>
      <w:r>
        <w:rPr>
          <w:rFonts w:hint="eastAsia"/>
          <w:lang w:val="en-US" w:eastAsia="ko-KR"/>
        </w:rPr>
        <w:t>.</w:t>
      </w:r>
    </w:p>
    <w:p w14:paraId="4E988A7E" w14:textId="73D642DF" w:rsidR="00A931F3" w:rsidRPr="003F3389" w:rsidRDefault="003F3389" w:rsidP="003F3389">
      <w:pPr>
        <w:pStyle w:val="3"/>
        <w:rPr>
          <w:lang w:val="en-US" w:eastAsia="ko-KR"/>
        </w:rPr>
      </w:pPr>
      <w:bookmarkStart w:id="17" w:name="OLE_LINK16"/>
      <w:bookmarkStart w:id="18" w:name="OLE_LINK17"/>
      <w:r>
        <w:rPr>
          <w:lang w:val="en-US" w:eastAsia="ko-KR"/>
        </w:rPr>
        <w:t>signup</w:t>
      </w:r>
    </w:p>
    <w:p w14:paraId="4D05D6F2" w14:textId="3E4881F9" w:rsidR="00A931F3" w:rsidRPr="002618BC" w:rsidRDefault="003F3389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user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회원가입에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응답을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7413CD37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36B4A5E0" w14:textId="2AAB3D6B" w:rsid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</w:t>
      </w:r>
      <w:r w:rsidR="003F3389">
        <w:rPr>
          <w:lang w:val="en-US" w:eastAsia="ko-KR"/>
        </w:rPr>
        <w:t>account/signup</w:t>
      </w:r>
    </w:p>
    <w:p w14:paraId="4B4C559F" w14:textId="77777777" w:rsidR="00A931F3" w:rsidRDefault="00A931F3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4A7D8708" w14:textId="2B5B1190" w:rsidR="00A931F3" w:rsidRPr="00A931F3" w:rsidRDefault="003F3389" w:rsidP="00A931F3">
      <w:pPr>
        <w:pStyle w:val="21"/>
        <w:rPr>
          <w:lang w:val="en-US" w:eastAsia="ko-KR"/>
        </w:rPr>
      </w:pPr>
      <w:r>
        <w:rPr>
          <w:lang w:val="en-US" w:eastAsia="ko-KR"/>
        </w:rPr>
        <w:lastRenderedPageBreak/>
        <w:t>POST</w:t>
      </w:r>
    </w:p>
    <w:p w14:paraId="4CB228AE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78E473AC" w14:textId="77777777" w:rsidR="003F3389" w:rsidRDefault="003F3389" w:rsidP="003F3389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5612983F" w14:textId="77777777" w:rsidR="003F3389" w:rsidRDefault="003F3389" w:rsidP="003F3389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0380CC30" w14:textId="22678CFE" w:rsidR="003F3389" w:rsidRDefault="003F3389" w:rsidP="003F3389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07A95CD6" w14:textId="1E127D8E" w:rsidR="000F51D7" w:rsidRPr="000F51D7" w:rsidRDefault="000F51D7" w:rsidP="000F51D7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name: string</w:t>
      </w:r>
      <w:r>
        <w:rPr>
          <w:lang w:val="en-US" w:eastAsia="ko-KR"/>
        </w:rPr>
        <w:br/>
        <w:t>organization: string</w:t>
      </w:r>
      <w:r>
        <w:rPr>
          <w:lang w:val="en-US" w:eastAsia="ko-KR"/>
        </w:rPr>
        <w:br/>
        <w:t>password: string</w:t>
      </w:r>
    </w:p>
    <w:p w14:paraId="55DBB021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79AD72B8" w14:textId="3456BDC8" w:rsidR="00107CAB" w:rsidRPr="00107CAB" w:rsidRDefault="00107CAB" w:rsidP="00107CAB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HTTP Body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기록한다</w:t>
      </w:r>
      <w:r w:rsidR="00A931F3"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  <w:t>token, fcm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필드는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unknown value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처리되어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추가적인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처리를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p w14:paraId="7EA5AC05" w14:textId="3E85A3A1" w:rsidR="00A931F3" w:rsidRDefault="003F3389" w:rsidP="003F3389">
      <w:pPr>
        <w:pStyle w:val="3"/>
        <w:rPr>
          <w:rFonts w:hint="eastAsia"/>
          <w:lang w:eastAsia="ko-KR"/>
        </w:rPr>
      </w:pPr>
      <w:r>
        <w:t>cert</w:t>
      </w:r>
    </w:p>
    <w:p w14:paraId="34C545AF" w14:textId="7868C871" w:rsidR="00A931F3" w:rsidRPr="002618BC" w:rsidRDefault="000356F2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/admin/approve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의해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승인된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LogIn</w:t>
      </w:r>
      <w:r>
        <w:rPr>
          <w:rFonts w:hint="eastAsia"/>
          <w:lang w:val="en-US" w:eastAsia="ko-KR"/>
        </w:rPr>
        <w:t>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</w:t>
      </w:r>
      <w:r>
        <w:rPr>
          <w:rFonts w:hint="eastAsia"/>
          <w:lang w:val="en-US" w:eastAsia="ko-KR"/>
        </w:rPr>
        <w:t>발급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0F0F2CCF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5436B9B2" w14:textId="7229A0B7" w:rsid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0356F2">
        <w:rPr>
          <w:lang w:val="en-US" w:eastAsia="ko-KR"/>
        </w:rPr>
        <w:t>account/cert</w:t>
      </w:r>
    </w:p>
    <w:p w14:paraId="527EB9DB" w14:textId="77777777" w:rsidR="00A931F3" w:rsidRDefault="00A931F3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62ACD861" w14:textId="364E0BAA" w:rsidR="00A931F3" w:rsidRPr="00A931F3" w:rsidRDefault="000356F2" w:rsidP="00A931F3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1BF5E891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1E2F301C" w14:textId="4FB1A5B6" w:rsidR="000356F2" w:rsidRDefault="000356F2" w:rsidP="000356F2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661B7885" w14:textId="46EB60AE" w:rsidR="000356F2" w:rsidRPr="000356F2" w:rsidRDefault="000356F2" w:rsidP="000356F2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6D2F1FF0" w14:textId="43E93ED0" w:rsidR="000356F2" w:rsidRDefault="000356F2" w:rsidP="000356F2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11A6462B" w14:textId="219B224A" w:rsidR="000356F2" w:rsidRPr="000356F2" w:rsidRDefault="000356F2" w:rsidP="000356F2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password: string</w:t>
      </w:r>
    </w:p>
    <w:p w14:paraId="2E09C7E6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45699670" w14:textId="0AFAE1D2" w:rsidR="000356F2" w:rsidRPr="000356F2" w:rsidRDefault="000356F2" w:rsidP="000356F2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 xml:space="preserve">compPassword: func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>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password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jwt-token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사용자에게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전달한다</w:t>
      </w:r>
      <w:r w:rsidR="00A931F3">
        <w:rPr>
          <w:rFonts w:hint="eastAsia"/>
          <w:lang w:val="en-US" w:eastAsia="ko-KR"/>
        </w:rPr>
        <w:t>.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전달받은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validate</w:t>
      </w:r>
      <w:r>
        <w:rPr>
          <w:rFonts w:hint="eastAsia"/>
          <w:lang w:val="en-US" w:eastAsia="ko-KR"/>
        </w:rPr>
        <w:t>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과정이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필요하다</w:t>
      </w:r>
      <w:r>
        <w:rPr>
          <w:rFonts w:hint="eastAsia"/>
          <w:lang w:val="en-US" w:eastAsia="ko-KR"/>
        </w:rPr>
        <w:t>.</w:t>
      </w:r>
      <w:bookmarkEnd w:id="17"/>
      <w:bookmarkEnd w:id="18"/>
    </w:p>
    <w:p w14:paraId="54C8A472" w14:textId="4ECED8E1" w:rsidR="00A931F3" w:rsidRPr="002618BC" w:rsidRDefault="003F3389" w:rsidP="003F3389">
      <w:pPr>
        <w:pStyle w:val="3"/>
      </w:pPr>
      <w:bookmarkStart w:id="19" w:name="OLE_LINK14"/>
      <w:r>
        <w:lastRenderedPageBreak/>
        <w:t>validate</w:t>
      </w:r>
    </w:p>
    <w:p w14:paraId="305981AE" w14:textId="2C09269A" w:rsidR="00A931F3" w:rsidRPr="002618BC" w:rsidRDefault="000356F2" w:rsidP="00A931F3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서버로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A931F3">
        <w:rPr>
          <w:rFonts w:hint="eastAsia"/>
          <w:lang w:val="en-US" w:eastAsia="ko-KR"/>
        </w:rPr>
        <w:t>.</w:t>
      </w:r>
    </w:p>
    <w:p w14:paraId="74D0C900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08BBE835" w14:textId="764A71BD" w:rsidR="00A931F3" w:rsidRDefault="00A931F3" w:rsidP="00A931F3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</w:t>
      </w:r>
      <w:r w:rsidR="000356F2">
        <w:rPr>
          <w:lang w:val="en-US" w:eastAsia="ko-KR"/>
        </w:rPr>
        <w:t>account/validate</w:t>
      </w:r>
    </w:p>
    <w:p w14:paraId="2BC7FF9D" w14:textId="77777777" w:rsidR="00A931F3" w:rsidRDefault="00A931F3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32A5F304" w14:textId="77777777" w:rsidR="00A931F3" w:rsidRPr="00A931F3" w:rsidRDefault="00A931F3" w:rsidP="00A931F3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2368B726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20D10EA4" w14:textId="2BCA49D5" w:rsidR="00C11DF7" w:rsidRDefault="00C11DF7" w:rsidP="00C11DF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5060573D" w14:textId="54A6999D" w:rsidR="00C11DF7" w:rsidRPr="00C11DF7" w:rsidRDefault="00C11DF7" w:rsidP="00C11DF7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7FE5BE81" w14:textId="0A7F4AAC" w:rsidR="00C11DF7" w:rsidRDefault="00C11DF7" w:rsidP="00C11DF7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08FFEA38" w14:textId="5CC92369" w:rsidR="000A7DCA" w:rsidRPr="000A7DCA" w:rsidRDefault="000A7DCA" w:rsidP="000A7DCA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51FFD15A" w14:textId="77777777" w:rsidR="00A931F3" w:rsidRDefault="00A931F3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BBEAC94" w14:textId="0FBCD533" w:rsidR="000A7DCA" w:rsidRPr="000A7DCA" w:rsidRDefault="000A7DCA" w:rsidP="000A7DCA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찾는다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이와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함께</w:t>
      </w:r>
      <w:r>
        <w:rPr>
          <w:rFonts w:hint="eastAsia"/>
          <w:lang w:val="en-US" w:eastAsia="ko-KR"/>
        </w:rPr>
        <w:t xml:space="preserve">  </w:t>
      </w:r>
      <w:r>
        <w:rPr>
          <w:lang w:val="en-US" w:eastAsia="ko-KR"/>
        </w:rPr>
        <w:t xml:space="preserve">timestamp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갱신해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마지막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접속시간을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전달한다</w:t>
      </w:r>
      <w:r>
        <w:rPr>
          <w:rFonts w:hint="eastAsia"/>
          <w:lang w:val="en-US" w:eastAsia="ko-KR"/>
        </w:rPr>
        <w:t>.</w:t>
      </w:r>
    </w:p>
    <w:bookmarkEnd w:id="19"/>
    <w:p w14:paraId="2E746451" w14:textId="5EC0004F" w:rsidR="003F3389" w:rsidRPr="002618BC" w:rsidRDefault="003F3389" w:rsidP="003F3389">
      <w:pPr>
        <w:pStyle w:val="3"/>
      </w:pPr>
      <w:r>
        <w:t>reset</w:t>
      </w:r>
    </w:p>
    <w:p w14:paraId="42393BF3" w14:textId="28CFC482" w:rsidR="003F3389" w:rsidRPr="002618BC" w:rsidRDefault="000A7DCA" w:rsidP="003F3389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초기화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8BDA42B" w14:textId="77777777" w:rsidR="003F3389" w:rsidRDefault="003F3389" w:rsidP="003F3389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0E4FE156" w14:textId="750305DE" w:rsidR="003F3389" w:rsidRDefault="003F3389" w:rsidP="003F3389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0A7DCA">
        <w:rPr>
          <w:lang w:val="en-US" w:eastAsia="ko-KR"/>
        </w:rPr>
        <w:t>account/reset</w:t>
      </w:r>
    </w:p>
    <w:p w14:paraId="2984604F" w14:textId="77777777" w:rsidR="003F3389" w:rsidRDefault="003F3389" w:rsidP="003F3389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566F75CA" w14:textId="2B94BB6E" w:rsidR="003F3389" w:rsidRPr="00A931F3" w:rsidRDefault="000A7DCA" w:rsidP="003F3389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0D069DFA" w14:textId="77777777" w:rsidR="003F3389" w:rsidRDefault="003F3389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51E74042" w14:textId="74925BBE" w:rsidR="003F3389" w:rsidRDefault="000A7DCA" w:rsidP="003F3389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1A406A4D" w14:textId="343ADBD9" w:rsidR="000A7DCA" w:rsidRPr="000A7DCA" w:rsidRDefault="000A7DCA" w:rsidP="000A7DCA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5855F484" w14:textId="2DD68887" w:rsidR="000A7DCA" w:rsidRDefault="000A7DCA" w:rsidP="000A7DCA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5110DF6F" w14:textId="0E029C08" w:rsidR="000A7DCA" w:rsidRPr="000A7DCA" w:rsidRDefault="000A7DCA" w:rsidP="000A7DCA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name: string</w:t>
      </w:r>
      <w:r>
        <w:rPr>
          <w:lang w:val="en-US" w:eastAsia="ko-KR"/>
        </w:rPr>
        <w:br/>
      </w:r>
      <w:r>
        <w:rPr>
          <w:lang w:val="en-US" w:eastAsia="ko-KR"/>
        </w:rPr>
        <w:lastRenderedPageBreak/>
        <w:t>organization: string</w:t>
      </w:r>
      <w:r>
        <w:rPr>
          <w:lang w:val="en-US" w:eastAsia="ko-KR"/>
        </w:rPr>
        <w:br/>
        <w:t>password: string</w:t>
      </w:r>
    </w:p>
    <w:p w14:paraId="2F9905E9" w14:textId="77777777" w:rsidR="003F3389" w:rsidRDefault="003F3389" w:rsidP="003F3389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1C847EA2" w14:textId="7B7F5132" w:rsidR="003F3389" w:rsidRPr="00A931F3" w:rsidRDefault="00D46EF4" w:rsidP="003F3389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가입할때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입력했던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입력받아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재설정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  <w:r w:rsidR="003F3389">
        <w:rPr>
          <w:rFonts w:hint="eastAsia"/>
          <w:lang w:val="en-US" w:eastAsia="ko-KR"/>
        </w:rPr>
        <w:t>.</w:t>
      </w:r>
    </w:p>
    <w:p w14:paraId="414F7421" w14:textId="77777777" w:rsidR="00A931F3" w:rsidRPr="00450EA1" w:rsidRDefault="00A931F3" w:rsidP="002618BC">
      <w:pPr>
        <w:rPr>
          <w:rFonts w:hint="eastAsia"/>
          <w:lang w:val="es-ES" w:eastAsia="ko-KR"/>
        </w:rPr>
      </w:pPr>
    </w:p>
    <w:p w14:paraId="6937AC78" w14:textId="0C8523F5" w:rsidR="002618BC" w:rsidRPr="00FD03FA" w:rsidRDefault="002618BC" w:rsidP="002618BC">
      <w:pPr>
        <w:pStyle w:val="2"/>
      </w:pPr>
      <w:r>
        <w:t>admin</w:t>
      </w:r>
    </w:p>
    <w:p w14:paraId="0C106D1A" w14:textId="41C7C437" w:rsidR="00D46EF4" w:rsidRPr="00D46EF4" w:rsidRDefault="00D46EF4" w:rsidP="00D46EF4">
      <w:pPr>
        <w:pStyle w:val="3"/>
        <w:rPr>
          <w:lang w:val="en-US" w:eastAsia="ko-KR"/>
        </w:rPr>
      </w:pPr>
      <w:bookmarkStart w:id="20" w:name="OLE_LINK18"/>
      <w:bookmarkStart w:id="21" w:name="OLE_LINK19"/>
      <w:r>
        <w:rPr>
          <w:lang w:val="en-US" w:eastAsia="ko-KR"/>
        </w:rPr>
        <w:t>approve</w:t>
      </w:r>
    </w:p>
    <w:p w14:paraId="6D36263B" w14:textId="1CE73804" w:rsidR="00D46EF4" w:rsidRPr="002618BC" w:rsidRDefault="00ED049A" w:rsidP="00D46EF4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가입을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승인하는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51659095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40687461" w14:textId="3D91FA8E" w:rsidR="00D46EF4" w:rsidRDefault="00D46EF4" w:rsidP="00D46EF4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ED049A">
        <w:rPr>
          <w:lang w:val="en-US" w:eastAsia="ko-KR"/>
        </w:rPr>
        <w:t>admin/approve</w:t>
      </w:r>
    </w:p>
    <w:p w14:paraId="02457553" w14:textId="77777777" w:rsidR="00D46EF4" w:rsidRDefault="00D46EF4" w:rsidP="00D46EF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3DB29A97" w14:textId="2853C865" w:rsidR="00D46EF4" w:rsidRPr="00A931F3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PUT</w:t>
      </w:r>
    </w:p>
    <w:p w14:paraId="07E1577F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6AE655F0" w14:textId="0396F527" w:rsidR="00D46EF4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41B1BEB1" w14:textId="5AED55E1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5657DBC5" w14:textId="514791D0" w:rsidR="00ED049A" w:rsidRDefault="00ED049A" w:rsidP="00ED049A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5E0480D0" w14:textId="4AF725FD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</w:p>
    <w:p w14:paraId="217BB7E0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249BE34" w14:textId="31B6B0B2" w:rsidR="00D46EF4" w:rsidRPr="00A931F3" w:rsidRDefault="00ED049A" w:rsidP="00D46EF4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email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필드값과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찾아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임시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발급한다</w:t>
      </w:r>
      <w:r>
        <w:rPr>
          <w:rFonts w:hint="eastAsia"/>
          <w:lang w:val="en-US" w:eastAsia="ko-KR"/>
        </w:rPr>
        <w:t>.</w:t>
      </w:r>
      <w:r w:rsidR="00D46EF4">
        <w:rPr>
          <w:rFonts w:hint="eastAsia"/>
          <w:lang w:val="en-US" w:eastAsia="ko-KR"/>
        </w:rPr>
        <w:t>.</w:t>
      </w:r>
    </w:p>
    <w:p w14:paraId="0212A2B7" w14:textId="6FA19669" w:rsidR="00D46EF4" w:rsidRDefault="00D46EF4" w:rsidP="00D46EF4">
      <w:pPr>
        <w:pStyle w:val="3"/>
        <w:rPr>
          <w:rFonts w:hint="eastAsia"/>
          <w:lang w:eastAsia="ko-KR"/>
        </w:rPr>
      </w:pPr>
      <w:r>
        <w:t>instantQuery</w:t>
      </w:r>
    </w:p>
    <w:p w14:paraId="1FF90772" w14:textId="1318883C" w:rsidR="00D46EF4" w:rsidRPr="002618BC" w:rsidRDefault="00ED049A" w:rsidP="00D46EF4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직접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Query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2F9F6667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11283A90" w14:textId="31C2C032" w:rsidR="00D46EF4" w:rsidRDefault="00D46EF4" w:rsidP="00D46EF4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ED049A">
        <w:rPr>
          <w:lang w:val="en-US" w:eastAsia="ko-KR"/>
        </w:rPr>
        <w:t>admin/instant_query</w:t>
      </w:r>
    </w:p>
    <w:p w14:paraId="4F5B622E" w14:textId="77777777" w:rsidR="00D46EF4" w:rsidRDefault="00D46EF4" w:rsidP="00D46EF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lastRenderedPageBreak/>
        <w:t>Methoad</w:t>
      </w:r>
    </w:p>
    <w:p w14:paraId="7FD25D91" w14:textId="0ECDDFB0" w:rsidR="00D46EF4" w:rsidRPr="00A931F3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445C823B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2BFCE355" w14:textId="783E82DD" w:rsidR="00D46EF4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5E405DBA" w14:textId="68C40F92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43539316" w14:textId="112F4A41" w:rsidR="00ED049A" w:rsidRDefault="00ED049A" w:rsidP="00ED049A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554EA1C1" w14:textId="54AF3144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query: string</w:t>
      </w:r>
    </w:p>
    <w:p w14:paraId="1FA9FBD0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E01CAF2" w14:textId="0444B792" w:rsidR="00ED049A" w:rsidRPr="00ED049A" w:rsidRDefault="00ED049A" w:rsidP="00ED049A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유요한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사용자인지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확인한다</w:t>
      </w:r>
      <w:r w:rsidR="00D46EF4"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유효한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query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p w14:paraId="1F054E7A" w14:textId="0F3B31B1" w:rsidR="00D46EF4" w:rsidRPr="002618BC" w:rsidRDefault="00D46EF4" w:rsidP="00D46EF4">
      <w:pPr>
        <w:pStyle w:val="3"/>
      </w:pPr>
      <w:r>
        <w:t>users</w:t>
      </w:r>
    </w:p>
    <w:p w14:paraId="29A05FBC" w14:textId="38732157" w:rsidR="00D46EF4" w:rsidRPr="002618BC" w:rsidRDefault="00ED049A" w:rsidP="00D46EF4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등록된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D46EF4">
        <w:rPr>
          <w:rFonts w:hint="eastAsia"/>
          <w:lang w:val="en-US" w:eastAsia="ko-KR"/>
        </w:rPr>
        <w:t>.</w:t>
      </w:r>
    </w:p>
    <w:p w14:paraId="088578BB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037551B7" w14:textId="6CD76436" w:rsidR="00D46EF4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/admin/users</w:t>
      </w:r>
    </w:p>
    <w:p w14:paraId="46CC7A4D" w14:textId="77777777" w:rsidR="00D46EF4" w:rsidRDefault="00D46EF4" w:rsidP="00D46EF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2D7CA4E1" w14:textId="77777777" w:rsidR="00D46EF4" w:rsidRPr="00A931F3" w:rsidRDefault="00D46EF4" w:rsidP="00D46EF4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21CE1B77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7B0061E5" w14:textId="52588C08" w:rsidR="00D46EF4" w:rsidRDefault="00ED049A" w:rsidP="00D46EF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7E7DC99C" w14:textId="0AD86381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2839F429" w14:textId="2A00DF28" w:rsidR="00ED049A" w:rsidRDefault="00ED049A" w:rsidP="00ED049A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2A6DF29A" w14:textId="5700D443" w:rsidR="00ED049A" w:rsidRPr="00ED049A" w:rsidRDefault="00ED049A" w:rsidP="00ED049A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58B87AD6" w14:textId="77777777" w:rsidR="00D46EF4" w:rsidRDefault="00D46EF4" w:rsidP="00D46EF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84D4C45" w14:textId="15C062FF" w:rsidR="00D46EF4" w:rsidRPr="00A931F3" w:rsidRDefault="00ED049A" w:rsidP="00D46EF4">
      <w:pPr>
        <w:pStyle w:val="21"/>
        <w:rPr>
          <w:rFonts w:hint="eastAsia"/>
          <w:lang w:val="en-US" w:eastAsia="ko-KR"/>
        </w:rPr>
      </w:pPr>
      <w:bookmarkStart w:id="22" w:name="OLE_LINK20"/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후</w:t>
      </w:r>
      <w:r>
        <w:rPr>
          <w:rFonts w:hint="eastAsia"/>
          <w:lang w:val="en-US" w:eastAsia="ko-KR"/>
        </w:rPr>
        <w:t xml:space="preserve"> </w:t>
      </w:r>
      <w:bookmarkEnd w:id="22"/>
      <w:r>
        <w:rPr>
          <w:rFonts w:hint="eastAsia"/>
          <w:lang w:val="en-US" w:eastAsia="ko-KR"/>
        </w:rPr>
        <w:t>수행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bookmarkEnd w:id="20"/>
    <w:bookmarkEnd w:id="21"/>
    <w:p w14:paraId="17E06405" w14:textId="41E1251C" w:rsidR="002618BC" w:rsidRPr="00450EA1" w:rsidRDefault="002618BC" w:rsidP="002618BC">
      <w:pPr>
        <w:rPr>
          <w:lang w:val="es-ES"/>
        </w:rPr>
      </w:pPr>
    </w:p>
    <w:p w14:paraId="11694119" w14:textId="0CA46F14" w:rsidR="002618BC" w:rsidRPr="00FD03FA" w:rsidRDefault="002618BC" w:rsidP="002618BC">
      <w:pPr>
        <w:pStyle w:val="2"/>
      </w:pPr>
      <w:r>
        <w:lastRenderedPageBreak/>
        <w:t>data</w:t>
      </w:r>
    </w:p>
    <w:p w14:paraId="0F4C1889" w14:textId="38CCA393" w:rsidR="00430BCF" w:rsidRPr="003F3389" w:rsidRDefault="00430BCF" w:rsidP="00430BCF">
      <w:pPr>
        <w:pStyle w:val="3"/>
        <w:rPr>
          <w:lang w:val="en-US" w:eastAsia="ko-KR"/>
        </w:rPr>
      </w:pPr>
      <w:r>
        <w:rPr>
          <w:lang w:val="en-US" w:eastAsia="ko-KR"/>
        </w:rPr>
        <w:t>insert</w:t>
      </w:r>
    </w:p>
    <w:p w14:paraId="7555EC6D" w14:textId="34D83D63" w:rsidR="00430BCF" w:rsidRPr="00430BCF" w:rsidRDefault="00430BCF" w:rsidP="00430BCF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PLC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7C5BF553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6EDF685C" w14:textId="1EA72BC7" w:rsidR="00430BCF" w:rsidRDefault="00430BCF" w:rsidP="00430BCF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/data/insert</w:t>
      </w:r>
    </w:p>
    <w:p w14:paraId="0BB39154" w14:textId="77777777" w:rsidR="00430BCF" w:rsidRDefault="00430BCF" w:rsidP="00430BCF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02DAF965" w14:textId="77777777" w:rsidR="00430BCF" w:rsidRPr="00A931F3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259E3BCF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42693CCF" w14:textId="77777777" w:rsidR="00430BCF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5A4E9C0D" w14:textId="77777777" w:rsidR="00430BCF" w:rsidRDefault="00430BCF" w:rsidP="00430BCF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14C58A2C" w14:textId="77777777" w:rsidR="00430BCF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79527F97" w14:textId="2EFD59BD" w:rsidR="00430BCF" w:rsidRPr="000F51D7" w:rsidRDefault="000817B4" w:rsidP="00430BCF">
      <w:pPr>
        <w:pStyle w:val="31"/>
        <w:rPr>
          <w:lang w:val="en-US" w:eastAsia="ko-KR"/>
        </w:rPr>
      </w:pPr>
      <w:r>
        <w:rPr>
          <w:lang w:val="en-US" w:eastAsia="ko-KR"/>
        </w:rPr>
        <w:t>data: json</w:t>
      </w:r>
    </w:p>
    <w:p w14:paraId="6CF5BA3D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9F6B610" w14:textId="630B4977" w:rsidR="00430BCF" w:rsidRPr="00107CAB" w:rsidRDefault="000817B4" w:rsidP="00430BCF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JSON</w:t>
      </w:r>
      <w:r>
        <w:rPr>
          <w:rFonts w:hint="eastAsia"/>
          <w:lang w:val="en-US" w:eastAsia="ko-KR"/>
        </w:rPr>
        <w:t>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입력된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parsing</w:t>
      </w:r>
      <w:r>
        <w:rPr>
          <w:rFonts w:hint="eastAsia"/>
          <w:lang w:val="en-US" w:eastAsia="ko-KR"/>
        </w:rPr>
        <w:t>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</w:t>
      </w:r>
      <w:r w:rsidR="00430BCF">
        <w:rPr>
          <w:rFonts w:hint="eastAsia"/>
          <w:lang w:val="en-US" w:eastAsia="ko-KR"/>
        </w:rPr>
        <w:t>.</w:t>
      </w:r>
    </w:p>
    <w:p w14:paraId="78B3600C" w14:textId="514AD94B" w:rsidR="00430BCF" w:rsidRDefault="00430BCF" w:rsidP="00430BCF">
      <w:pPr>
        <w:pStyle w:val="3"/>
        <w:rPr>
          <w:rFonts w:hint="eastAsia"/>
          <w:lang w:eastAsia="ko-KR"/>
        </w:rPr>
      </w:pPr>
      <w:r>
        <w:t>renewedData</w:t>
      </w:r>
    </w:p>
    <w:p w14:paraId="14789D34" w14:textId="613C5787" w:rsidR="00430BCF" w:rsidRPr="002618BC" w:rsidRDefault="000817B4" w:rsidP="00430BCF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미리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DB view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최신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30BCF">
        <w:rPr>
          <w:rFonts w:hint="eastAsia"/>
          <w:lang w:val="en-US" w:eastAsia="ko-KR"/>
        </w:rPr>
        <w:t>.</w:t>
      </w:r>
    </w:p>
    <w:p w14:paraId="72339CA5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410D4E18" w14:textId="438BF208" w:rsidR="00430BCF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0817B4">
        <w:rPr>
          <w:lang w:val="en-US" w:eastAsia="ko-KR"/>
        </w:rPr>
        <w:t>data</w:t>
      </w:r>
      <w:r>
        <w:rPr>
          <w:lang w:val="en-US" w:eastAsia="ko-KR"/>
        </w:rPr>
        <w:t>/</w:t>
      </w:r>
      <w:r w:rsidR="000817B4">
        <w:rPr>
          <w:lang w:val="en-US" w:eastAsia="ko-KR"/>
        </w:rPr>
        <w:t>renewed_data</w:t>
      </w:r>
    </w:p>
    <w:p w14:paraId="3679B4C7" w14:textId="77777777" w:rsidR="00430BCF" w:rsidRDefault="00430BCF" w:rsidP="00430BCF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761909C3" w14:textId="6F8DD86D" w:rsidR="00430BCF" w:rsidRPr="00A931F3" w:rsidRDefault="000817B4" w:rsidP="00430BCF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39986504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266828F1" w14:textId="77777777" w:rsidR="00430BCF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04F75AE7" w14:textId="65D47C27" w:rsidR="00430BCF" w:rsidRPr="000356F2" w:rsidRDefault="000817B4" w:rsidP="00430BCF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20670FFC" w14:textId="77777777" w:rsidR="00430BCF" w:rsidRDefault="00430BCF" w:rsidP="00430BCF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2CDCF5A3" w14:textId="140EA611" w:rsidR="00430BCF" w:rsidRPr="000356F2" w:rsidRDefault="000817B4" w:rsidP="00430BCF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33C845CF" w14:textId="77777777" w:rsidR="00430BCF" w:rsidRDefault="00430BCF" w:rsidP="00430BCF">
      <w:pPr>
        <w:pStyle w:val="11"/>
        <w:rPr>
          <w:lang w:val="en-US" w:eastAsia="ko-KR"/>
        </w:rPr>
      </w:pPr>
      <w:r>
        <w:rPr>
          <w:lang w:val="en-US" w:eastAsia="ko-KR"/>
        </w:rPr>
        <w:lastRenderedPageBreak/>
        <w:t>Processing sequence</w:t>
      </w:r>
    </w:p>
    <w:p w14:paraId="19FA00C0" w14:textId="0B082AC7" w:rsidR="004C7E77" w:rsidRDefault="004C7E77" w:rsidP="000817B4">
      <w:pPr>
        <w:pStyle w:val="21"/>
        <w:rPr>
          <w:rFonts w:hint="eastAsia"/>
          <w:lang w:val="en-US" w:eastAsia="ko-KR"/>
        </w:rPr>
      </w:pPr>
      <w:bookmarkStart w:id="23" w:name="OLE_LINK21"/>
      <w:bookmarkStart w:id="24" w:name="OLE_LINK22"/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bookmarkEnd w:id="23"/>
    <w:bookmarkEnd w:id="24"/>
    <w:p w14:paraId="0DF315C8" w14:textId="41576C66" w:rsidR="002618BC" w:rsidRPr="00450EA1" w:rsidRDefault="000817B4" w:rsidP="000817B4">
      <w:pPr>
        <w:pStyle w:val="21"/>
        <w:rPr>
          <w:lang w:val="es-ES"/>
        </w:rPr>
      </w:pPr>
      <w:r>
        <w:rPr>
          <w:rFonts w:hint="eastAsia"/>
          <w:lang w:val="en-US" w:eastAsia="ko-KR"/>
        </w:rPr>
        <w:t>주기적으로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API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실시간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이용된다</w:t>
      </w:r>
      <w:r w:rsidR="00430BCF">
        <w:rPr>
          <w:rFonts w:hint="eastAsia"/>
          <w:lang w:val="en-US" w:eastAsia="ko-KR"/>
        </w:rPr>
        <w:t>.</w:t>
      </w:r>
    </w:p>
    <w:p w14:paraId="68DDB6A7" w14:textId="66A50F39" w:rsidR="002618BC" w:rsidRPr="00FD03FA" w:rsidRDefault="002618BC" w:rsidP="002618BC">
      <w:pPr>
        <w:pStyle w:val="2"/>
      </w:pPr>
      <w:r>
        <w:t>fcm</w:t>
      </w:r>
    </w:p>
    <w:p w14:paraId="0EF95B2F" w14:textId="6C3489DA" w:rsidR="000817B4" w:rsidRPr="00D46EF4" w:rsidRDefault="000817B4" w:rsidP="000817B4">
      <w:pPr>
        <w:pStyle w:val="3"/>
        <w:rPr>
          <w:lang w:val="en-US" w:eastAsia="ko-KR"/>
        </w:rPr>
      </w:pPr>
      <w:r>
        <w:rPr>
          <w:lang w:val="en-US" w:eastAsia="ko-KR"/>
        </w:rPr>
        <w:t>register</w:t>
      </w:r>
    </w:p>
    <w:p w14:paraId="0F2BD738" w14:textId="17E4921F" w:rsidR="000817B4" w:rsidRPr="002618BC" w:rsidRDefault="000817B4" w:rsidP="000817B4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</w:t>
      </w:r>
      <w:r>
        <w:rPr>
          <w:rFonts w:hint="eastAsia"/>
          <w:lang w:val="en-US" w:eastAsia="ko-KR"/>
        </w:rPr>
        <w:t>서버로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등록하는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1FEC3B37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44A8657A" w14:textId="0E76AB1F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/fcm/register</w:t>
      </w:r>
    </w:p>
    <w:p w14:paraId="0B49D184" w14:textId="77777777" w:rsidR="000817B4" w:rsidRDefault="000817B4" w:rsidP="000817B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29F7606A" w14:textId="134CD8AB" w:rsidR="000817B4" w:rsidRPr="00A931F3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123A8379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69D27EF0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4B5CB00D" w14:textId="6196AFFE" w:rsidR="000817B4" w:rsidRPr="00ED049A" w:rsidRDefault="000817B4" w:rsidP="000817B4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3DDACE05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0E1E73DB" w14:textId="6CEA8308" w:rsidR="000817B4" w:rsidRPr="00ED049A" w:rsidRDefault="000817B4" w:rsidP="000817B4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  <w:r>
        <w:rPr>
          <w:lang w:val="en-US" w:eastAsia="ko-KR"/>
        </w:rPr>
        <w:br/>
        <w:t>fcm: fcm token</w:t>
      </w:r>
    </w:p>
    <w:p w14:paraId="414F4A76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B5602C5" w14:textId="2E8FA44D" w:rsidR="004C7E77" w:rsidRPr="004C7E77" w:rsidRDefault="004C7E77" w:rsidP="004C7E77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19E869A9" w14:textId="389D5603" w:rsidR="000817B4" w:rsidRPr="00A931F3" w:rsidRDefault="000817B4" w:rsidP="000817B4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발급받은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</w:t>
      </w:r>
      <w:r>
        <w:rPr>
          <w:rFonts w:hint="eastAsia"/>
          <w:lang w:val="en-US" w:eastAsia="ko-KR"/>
        </w:rPr>
        <w:t>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주기적으로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push</w:t>
      </w:r>
      <w:r>
        <w:rPr>
          <w:rFonts w:hint="eastAsia"/>
          <w:lang w:val="en-US" w:eastAsia="ko-KR"/>
        </w:rPr>
        <w:t>메세지를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..</w:t>
      </w:r>
    </w:p>
    <w:p w14:paraId="042A353E" w14:textId="37A7C8BC" w:rsidR="000817B4" w:rsidRDefault="000817B4" w:rsidP="000817B4">
      <w:pPr>
        <w:pStyle w:val="3"/>
        <w:rPr>
          <w:rFonts w:hint="eastAsia"/>
          <w:lang w:eastAsia="ko-KR"/>
        </w:rPr>
      </w:pPr>
      <w:r>
        <w:t>unregister</w:t>
      </w:r>
    </w:p>
    <w:p w14:paraId="62492B84" w14:textId="51B499A0" w:rsidR="000817B4" w:rsidRPr="002618BC" w:rsidRDefault="000817B4" w:rsidP="000817B4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 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C17564C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1656784E" w14:textId="57A8DC84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/fcm/unregister</w:t>
      </w:r>
    </w:p>
    <w:p w14:paraId="0E5201E2" w14:textId="77777777" w:rsidR="000817B4" w:rsidRDefault="000817B4" w:rsidP="000817B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7B1F01C1" w14:textId="77777777" w:rsidR="000817B4" w:rsidRPr="00A931F3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lastRenderedPageBreak/>
        <w:t>POST</w:t>
      </w:r>
    </w:p>
    <w:p w14:paraId="6F935454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0217073E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487D7837" w14:textId="77777777" w:rsidR="000817B4" w:rsidRPr="00ED049A" w:rsidRDefault="000817B4" w:rsidP="000817B4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079B3A5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27ED8D5F" w14:textId="729E5761" w:rsidR="000817B4" w:rsidRPr="00ED049A" w:rsidRDefault="000817B4" w:rsidP="000817B4">
      <w:pPr>
        <w:pStyle w:val="31"/>
        <w:rPr>
          <w:lang w:val="en-US" w:eastAsia="ko-KR"/>
        </w:rPr>
      </w:pPr>
      <w:r>
        <w:rPr>
          <w:lang w:val="en-US" w:eastAsia="ko-KR"/>
        </w:rPr>
        <w:t>email: string</w:t>
      </w:r>
    </w:p>
    <w:p w14:paraId="5F55337A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579EECA5" w14:textId="4CE2D267" w:rsidR="004C7E77" w:rsidRPr="004C7E77" w:rsidRDefault="004C7E77" w:rsidP="004C7E77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62A4B179" w14:textId="135FCE9F" w:rsidR="000817B4" w:rsidRPr="00ED049A" w:rsidRDefault="000817B4" w:rsidP="000817B4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FCM 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제거해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push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않도록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>..</w:t>
      </w:r>
    </w:p>
    <w:p w14:paraId="63396D36" w14:textId="56198ABA" w:rsidR="000817B4" w:rsidRPr="002618BC" w:rsidRDefault="000817B4" w:rsidP="000817B4">
      <w:pPr>
        <w:pStyle w:val="3"/>
      </w:pPr>
      <w:r>
        <w:t>compare</w:t>
      </w:r>
    </w:p>
    <w:p w14:paraId="2D1F8CEE" w14:textId="67D0A55A" w:rsidR="000817B4" w:rsidRPr="002618BC" w:rsidRDefault="000817B4" w:rsidP="000817B4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가지고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일치하는지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점검하는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2E6E57E9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5A2F4A21" w14:textId="071693F6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/fcm/compare</w:t>
      </w:r>
    </w:p>
    <w:p w14:paraId="633BAE93" w14:textId="77777777" w:rsidR="000817B4" w:rsidRDefault="000817B4" w:rsidP="000817B4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03A52E66" w14:textId="3DA4241A" w:rsidR="000817B4" w:rsidRPr="00A931F3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72F1AF3B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3CDC62C5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6DC5EE9D" w14:textId="77777777" w:rsidR="000817B4" w:rsidRPr="00ED049A" w:rsidRDefault="000817B4" w:rsidP="000817B4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5D5FEF13" w14:textId="77777777" w:rsidR="000817B4" w:rsidRDefault="000817B4" w:rsidP="000817B4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4463976D" w14:textId="2C382D65" w:rsidR="000817B4" w:rsidRPr="00ED049A" w:rsidRDefault="004C7E77" w:rsidP="000817B4">
      <w:pPr>
        <w:pStyle w:val="31"/>
        <w:rPr>
          <w:lang w:val="en-US" w:eastAsia="ko-KR"/>
        </w:rPr>
      </w:pPr>
      <w:r>
        <w:rPr>
          <w:lang w:val="en-US" w:eastAsia="ko-KR"/>
        </w:rPr>
        <w:t>fcm: FCM token</w:t>
      </w:r>
      <w:r>
        <w:rPr>
          <w:lang w:val="en-US" w:eastAsia="ko-KR"/>
        </w:rPr>
        <w:br/>
        <w:t>email: string</w:t>
      </w:r>
    </w:p>
    <w:p w14:paraId="3BB4FD2D" w14:textId="77777777" w:rsidR="000817B4" w:rsidRDefault="000817B4" w:rsidP="000817B4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29617340" w14:textId="7BFFD85E" w:rsidR="000817B4" w:rsidRPr="004C7E77" w:rsidRDefault="004C7E77" w:rsidP="004C7E77">
      <w:pPr>
        <w:pStyle w:val="21"/>
        <w:rPr>
          <w:rFonts w:hint="eastAsia"/>
          <w:lang w:val="en-US" w:eastAsia="ko-KR"/>
        </w:rPr>
      </w:pPr>
      <w:bookmarkStart w:id="25" w:name="OLE_LINK25"/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  <w:bookmarkEnd w:id="25"/>
      <w:r>
        <w:rPr>
          <w:lang w:val="en-US" w:eastAsia="ko-KR"/>
        </w:rPr>
        <w:br/>
        <w:t>token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일치하지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재발급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>.</w:t>
      </w:r>
    </w:p>
    <w:p w14:paraId="1CB500D5" w14:textId="2BD331D9" w:rsidR="002618BC" w:rsidRPr="00450EA1" w:rsidRDefault="002618BC" w:rsidP="002618BC">
      <w:pPr>
        <w:rPr>
          <w:lang w:val="es-ES"/>
        </w:rPr>
      </w:pPr>
    </w:p>
    <w:p w14:paraId="4D54C1CE" w14:textId="449E79B2" w:rsidR="002618BC" w:rsidRPr="00FD03FA" w:rsidRDefault="002618BC" w:rsidP="002618BC">
      <w:pPr>
        <w:pStyle w:val="2"/>
      </w:pPr>
      <w:r>
        <w:lastRenderedPageBreak/>
        <w:t>video</w:t>
      </w:r>
    </w:p>
    <w:p w14:paraId="08C3509F" w14:textId="1D52E1CB" w:rsidR="004C7E77" w:rsidRPr="00A931F3" w:rsidRDefault="004C7E77" w:rsidP="004C7E77">
      <w:pPr>
        <w:pStyle w:val="3"/>
        <w:rPr>
          <w:rFonts w:hint="eastAsia"/>
          <w:lang w:eastAsia="ko-KR"/>
        </w:rPr>
      </w:pPr>
      <w:r>
        <w:t>list</w:t>
      </w:r>
    </w:p>
    <w:p w14:paraId="47F8894D" w14:textId="1B2F4567" w:rsidR="004C7E77" w:rsidRPr="004C7E77" w:rsidRDefault="004C7E77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서버에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저장된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리스트를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</w:p>
    <w:p w14:paraId="24B828E3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4805651B" w14:textId="7E7E1BC0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/video/list</w:t>
      </w:r>
    </w:p>
    <w:p w14:paraId="12049215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5464D7DD" w14:textId="3E1AD48A" w:rsidR="004C7E77" w:rsidRPr="00A931F3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3BBA27E1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6F98C079" w14:textId="58E73021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1AA4B568" w14:textId="3BD005E9" w:rsidR="004C7E77" w:rsidRPr="004C7E77" w:rsidRDefault="004C7E77" w:rsidP="004C7E77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5BEEF18" w14:textId="5FCB706B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367F9F26" w14:textId="59095709" w:rsidR="004C7E77" w:rsidRPr="004C7E77" w:rsidRDefault="004C7E77" w:rsidP="004C7E77">
      <w:pPr>
        <w:pStyle w:val="31"/>
        <w:rPr>
          <w:lang w:val="en-US" w:eastAsia="ko-KR"/>
        </w:rPr>
      </w:pPr>
      <w:r>
        <w:rPr>
          <w:lang w:val="en-US" w:eastAsia="ko-KR"/>
        </w:rPr>
        <w:t>id: number</w:t>
      </w:r>
    </w:p>
    <w:p w14:paraId="521CC4B6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34B3638B" w14:textId="2025C8D8" w:rsidR="004C7E77" w:rsidRPr="004C7E77" w:rsidRDefault="004C7E77" w:rsidP="004C7E77">
      <w:pPr>
        <w:pStyle w:val="21"/>
        <w:rPr>
          <w:rFonts w:hint="eastAsia"/>
          <w:lang w:val="en-US" w:eastAsia="ko-KR"/>
        </w:rPr>
      </w:pPr>
      <w:bookmarkStart w:id="26" w:name="OLE_LINK26"/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  <w:bookmarkEnd w:id="26"/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장비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마다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디렉토리의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내용을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</w:p>
    <w:p w14:paraId="60FE94C6" w14:textId="799CB96E" w:rsidR="004C7E77" w:rsidRDefault="004C7E77" w:rsidP="004C7E77">
      <w:pPr>
        <w:pStyle w:val="3"/>
        <w:rPr>
          <w:rFonts w:hint="eastAsia"/>
          <w:lang w:eastAsia="ko-KR"/>
        </w:rPr>
      </w:pPr>
      <w:r>
        <w:t>upload</w:t>
      </w:r>
    </w:p>
    <w:p w14:paraId="219E627F" w14:textId="745DF3D4" w:rsidR="004C7E77" w:rsidRPr="002618BC" w:rsidRDefault="004C7E77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녹화장비로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부터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업로드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받는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>
        <w:rPr>
          <w:rFonts w:hint="eastAsia"/>
          <w:lang w:val="en-US" w:eastAsia="ko-KR"/>
        </w:rPr>
        <w:t>.</w:t>
      </w:r>
    </w:p>
    <w:p w14:paraId="5435718F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21526978" w14:textId="25012644" w:rsidR="004C7E77" w:rsidRDefault="004C7E77" w:rsidP="004C7E77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/video/upload</w:t>
      </w:r>
    </w:p>
    <w:p w14:paraId="71A4F75C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60B26B4C" w14:textId="1E86C2F5" w:rsidR="004C7E77" w:rsidRPr="00A931F3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37CB2B96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0853DF54" w14:textId="1AFAE487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61AD581A" w14:textId="5219D7A7" w:rsidR="004C7E77" w:rsidRPr="004C7E77" w:rsidRDefault="004C7E77" w:rsidP="004C7E77">
      <w:pPr>
        <w:pStyle w:val="31"/>
        <w:rPr>
          <w:lang w:val="en-US" w:eastAsia="ko-KR"/>
        </w:rPr>
      </w:pPr>
      <w:r>
        <w:rPr>
          <w:lang w:val="en-US" w:eastAsia="ko-KR"/>
        </w:rPr>
        <w:t>id: number</w:t>
      </w:r>
    </w:p>
    <w:p w14:paraId="04A076D1" w14:textId="261DD627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44730553" w14:textId="0BA00AF6" w:rsidR="004C7E77" w:rsidRPr="004C7E77" w:rsidRDefault="004C7E77" w:rsidP="004C7E77">
      <w:pPr>
        <w:pStyle w:val="31"/>
        <w:rPr>
          <w:lang w:val="en-US" w:eastAsia="ko-KR"/>
        </w:rPr>
      </w:pPr>
      <w:r>
        <w:rPr>
          <w:lang w:val="en-US" w:eastAsia="ko-KR"/>
        </w:rPr>
        <w:lastRenderedPageBreak/>
        <w:t>file: binary file format</w:t>
      </w:r>
    </w:p>
    <w:p w14:paraId="14AB5815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C5EEACF" w14:textId="6A71B3AB" w:rsidR="004C7E77" w:rsidRPr="00A931F3" w:rsidRDefault="004C7E77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장비</w:t>
      </w: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디렉터리에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현재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서버시간으로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파일이름을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변경해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저장한다</w:t>
      </w:r>
      <w:r>
        <w:rPr>
          <w:rFonts w:hint="eastAsia"/>
          <w:lang w:val="en-US" w:eastAsia="ko-KR"/>
        </w:rPr>
        <w:t>.</w:t>
      </w:r>
    </w:p>
    <w:p w14:paraId="3062BE1F" w14:textId="0CCACA52" w:rsidR="004C7E77" w:rsidRPr="002618BC" w:rsidRDefault="004C7E77" w:rsidP="004C7E77">
      <w:pPr>
        <w:pStyle w:val="3"/>
      </w:pPr>
      <w:bookmarkStart w:id="27" w:name="OLE_LINK24"/>
      <w:r>
        <w:t>remove</w:t>
      </w:r>
    </w:p>
    <w:p w14:paraId="57248A92" w14:textId="22D7CB71" w:rsidR="004C7E77" w:rsidRPr="002618BC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2FE4DEAD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7A3F724E" w14:textId="4AC35C3E" w:rsidR="004C7E77" w:rsidRDefault="0009224E" w:rsidP="004C7E77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/video/remove</w:t>
      </w:r>
    </w:p>
    <w:p w14:paraId="6F1103E8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7ACFD8EF" w14:textId="4D9F2163" w:rsidR="004C7E77" w:rsidRPr="00A931F3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t>PUT</w:t>
      </w:r>
    </w:p>
    <w:p w14:paraId="12C23A32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403F3CE6" w14:textId="46AE154E" w:rsidR="004C7E77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49247270" w14:textId="1647160C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authorization: token</w:t>
      </w:r>
    </w:p>
    <w:p w14:paraId="1E4B37F3" w14:textId="1F743BBD" w:rsidR="0009224E" w:rsidRDefault="0009224E" w:rsidP="0009224E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4025784A" w14:textId="788495FB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filename: string</w:t>
      </w:r>
    </w:p>
    <w:p w14:paraId="551007E3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791E438" w14:textId="77777777" w:rsidR="0009224E" w:rsidRDefault="0009224E" w:rsidP="004C7E77">
      <w:pPr>
        <w:pStyle w:val="21"/>
        <w:rPr>
          <w:rFonts w:hint="eastAsia"/>
          <w:lang w:val="en-US" w:eastAsia="ko-KR"/>
        </w:rPr>
      </w:pPr>
      <w:bookmarkStart w:id="28" w:name="OLE_LINK27"/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bookmarkEnd w:id="28"/>
    <w:p w14:paraId="630B827A" w14:textId="02ECDBA4" w:rsidR="004C7E77" w:rsidRPr="00A931F3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</w:t>
      </w:r>
      <w:r w:rsidR="004C7E77">
        <w:rPr>
          <w:rFonts w:hint="eastAsia"/>
          <w:lang w:val="en-US" w:eastAsia="ko-KR"/>
        </w:rPr>
        <w:t>.</w:t>
      </w:r>
    </w:p>
    <w:bookmarkEnd w:id="27"/>
    <w:p w14:paraId="746A5CA9" w14:textId="2071265C" w:rsidR="004C7E77" w:rsidRPr="002618BC" w:rsidRDefault="004C7E77" w:rsidP="004C7E77">
      <w:pPr>
        <w:pStyle w:val="3"/>
      </w:pPr>
      <w:r>
        <w:t>getInterval</w:t>
      </w:r>
    </w:p>
    <w:p w14:paraId="2F71A838" w14:textId="62E517B2" w:rsidR="004C7E77" w:rsidRPr="002618BC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녹화장비와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Client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사전에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지정된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364F4AAE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1AF0C2FD" w14:textId="19F9F3FD" w:rsidR="004C7E77" w:rsidRDefault="0009224E" w:rsidP="004C7E77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/video/get_interval</w:t>
      </w:r>
    </w:p>
    <w:p w14:paraId="21752C38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272E1EB0" w14:textId="77777777" w:rsidR="004C7E77" w:rsidRPr="00A931F3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2F5BFE36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773420E6" w14:textId="33D90BA2" w:rsidR="004C7E77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lastRenderedPageBreak/>
        <w:t>Header</w:t>
      </w:r>
    </w:p>
    <w:p w14:paraId="216860EC" w14:textId="2270696E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id: nullable number</w:t>
      </w:r>
    </w:p>
    <w:p w14:paraId="3E253117" w14:textId="28A01C3F" w:rsidR="0009224E" w:rsidRDefault="0009224E" w:rsidP="0009224E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0D3CB8BC" w14:textId="6D87B23A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25DF1C1B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680E6BA7" w14:textId="5BB9F6E7" w:rsidR="0009224E" w:rsidRPr="0009224E" w:rsidRDefault="0009224E" w:rsidP="0009224E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id</w:t>
      </w:r>
      <w:r>
        <w:rPr>
          <w:rFonts w:hint="eastAsia"/>
          <w:lang w:val="en-US" w:eastAsia="ko-KR"/>
        </w:rPr>
        <w:t>필드가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녹화주기만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반환하며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정의되지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않고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request</w:t>
      </w:r>
      <w:r>
        <w:rPr>
          <w:rFonts w:hint="eastAsia"/>
          <w:lang w:val="en-US" w:eastAsia="ko-KR"/>
        </w:rPr>
        <w:t>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장비들의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반환한다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녹화장비에서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프로그램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미리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기본값</w:t>
      </w:r>
      <w:r>
        <w:rPr>
          <w:rFonts w:hint="eastAsia"/>
          <w:lang w:val="en-US" w:eastAsia="ko-KR"/>
        </w:rPr>
        <w:t xml:space="preserve"> 70</w:t>
      </w:r>
      <w:r>
        <w:rPr>
          <w:rFonts w:hint="eastAsia"/>
          <w:lang w:val="en-US" w:eastAsia="ko-KR"/>
        </w:rPr>
        <w:t>초로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설정된다</w:t>
      </w:r>
      <w:r>
        <w:rPr>
          <w:rFonts w:hint="eastAsia"/>
          <w:lang w:val="en-US" w:eastAsia="ko-KR"/>
        </w:rPr>
        <w:t>.</w:t>
      </w:r>
    </w:p>
    <w:p w14:paraId="2FD95BC2" w14:textId="4C6C10FA" w:rsidR="004C7E77" w:rsidRPr="002618BC" w:rsidRDefault="004C7E77" w:rsidP="004C7E77">
      <w:pPr>
        <w:pStyle w:val="3"/>
      </w:pPr>
      <w:r>
        <w:t>setInterval</w:t>
      </w:r>
    </w:p>
    <w:p w14:paraId="40A1EE21" w14:textId="022A8F53" w:rsidR="004C7E77" w:rsidRPr="002618BC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녹화장비의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</w:p>
    <w:p w14:paraId="1F393ADC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URL</w:t>
      </w:r>
    </w:p>
    <w:p w14:paraId="7193DFB6" w14:textId="2C2A13FA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09224E">
        <w:rPr>
          <w:lang w:val="en-US" w:eastAsia="ko-KR"/>
        </w:rPr>
        <w:t>video/set_interval</w:t>
      </w:r>
    </w:p>
    <w:p w14:paraId="50FA487F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2CBC01E3" w14:textId="5A804C8E" w:rsidR="004C7E77" w:rsidRPr="00A931F3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t>POST</w:t>
      </w:r>
    </w:p>
    <w:p w14:paraId="43A11B76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16A747F9" w14:textId="1F4257BD" w:rsidR="004C7E77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01EA9427" w14:textId="0081A9A0" w:rsid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4F2CB0A6" w14:textId="1CEE8FB2" w:rsidR="0009224E" w:rsidRDefault="0009224E" w:rsidP="0009224E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070B5069" w14:textId="3EED0832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id: number</w:t>
      </w:r>
      <w:r>
        <w:rPr>
          <w:lang w:val="en-US" w:eastAsia="ko-KR"/>
        </w:rPr>
        <w:br/>
        <w:t>interval: number</w:t>
      </w:r>
    </w:p>
    <w:p w14:paraId="2A80E796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5F88F1AD" w14:textId="77777777" w:rsidR="0009224E" w:rsidRDefault="0009224E" w:rsidP="0009224E">
      <w:pPr>
        <w:pStyle w:val="21"/>
        <w:rPr>
          <w:rFonts w:hint="eastAsia"/>
          <w:lang w:val="en-US" w:eastAsia="ko-KR"/>
        </w:rPr>
      </w:pPr>
      <w:r>
        <w:rPr>
          <w:lang w:val="en-US" w:eastAsia="ko-KR"/>
        </w:rPr>
        <w:t>checkPermission: func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검증한다</w:t>
      </w:r>
      <w:r>
        <w:rPr>
          <w:rFonts w:hint="eastAsia"/>
          <w:lang w:val="en-US" w:eastAsia="ko-KR"/>
        </w:rPr>
        <w:t>.</w:t>
      </w:r>
    </w:p>
    <w:p w14:paraId="2E412DF3" w14:textId="0A85D809" w:rsidR="004C7E77" w:rsidRPr="00A931F3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녹화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설정한다</w:t>
      </w:r>
      <w:r>
        <w:rPr>
          <w:rFonts w:hint="eastAsia"/>
          <w:lang w:val="en-US" w:eastAsia="ko-KR"/>
        </w:rPr>
        <w:t>.</w:t>
      </w:r>
      <w:r w:rsidR="004C7E77">
        <w:rPr>
          <w:rFonts w:hint="eastAsia"/>
          <w:lang w:val="en-US" w:eastAsia="ko-KR"/>
        </w:rPr>
        <w:t>.</w:t>
      </w:r>
    </w:p>
    <w:p w14:paraId="68D43137" w14:textId="1F788EB9" w:rsidR="004C7E77" w:rsidRPr="002618BC" w:rsidRDefault="004C7E77" w:rsidP="004C7E77">
      <w:pPr>
        <w:pStyle w:val="3"/>
      </w:pPr>
      <w:r>
        <w:t>streaming</w:t>
      </w:r>
    </w:p>
    <w:p w14:paraId="2F71087D" w14:textId="48FE7A3B" w:rsidR="004C7E77" w:rsidRPr="002618BC" w:rsidRDefault="0009224E" w:rsidP="004C7E77">
      <w:pPr>
        <w:pStyle w:val="21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요청된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스트리밍하는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정의</w:t>
      </w:r>
      <w:r w:rsidR="004C7E77">
        <w:rPr>
          <w:rFonts w:hint="eastAsia"/>
          <w:lang w:val="en-US" w:eastAsia="ko-KR"/>
        </w:rPr>
        <w:t>.</w:t>
      </w:r>
    </w:p>
    <w:p w14:paraId="1E5F6067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lastRenderedPageBreak/>
        <w:t>URL</w:t>
      </w:r>
    </w:p>
    <w:p w14:paraId="4C0223B6" w14:textId="5D23F4F0" w:rsidR="004C7E77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/</w:t>
      </w:r>
      <w:r w:rsidR="0009224E">
        <w:rPr>
          <w:lang w:val="en-US" w:eastAsia="ko-KR"/>
        </w:rPr>
        <w:t>video/streaming/</w:t>
      </w:r>
      <w:r w:rsidR="0009224E">
        <w:rPr>
          <w:rFonts w:hint="eastAsia"/>
          <w:lang w:val="en-US" w:eastAsia="ko-KR"/>
        </w:rPr>
        <w:t>장비</w:t>
      </w:r>
      <w:r w:rsidR="0009224E">
        <w:rPr>
          <w:lang w:val="en-US" w:eastAsia="ko-KR"/>
        </w:rPr>
        <w:t>ID/</w:t>
      </w:r>
      <w:r w:rsidR="0009224E">
        <w:rPr>
          <w:rFonts w:hint="eastAsia"/>
          <w:lang w:val="en-US" w:eastAsia="ko-KR"/>
        </w:rPr>
        <w:t>영상이름</w:t>
      </w:r>
      <w:r w:rsidR="0009224E">
        <w:rPr>
          <w:rFonts w:hint="eastAsia"/>
          <w:lang w:val="en-US" w:eastAsia="ko-KR"/>
        </w:rPr>
        <w:t>.</w:t>
      </w:r>
      <w:r w:rsidR="0009224E">
        <w:rPr>
          <w:lang w:val="en-US" w:eastAsia="ko-KR"/>
        </w:rPr>
        <w:t>mp4</w:t>
      </w:r>
    </w:p>
    <w:p w14:paraId="0920E439" w14:textId="77777777" w:rsidR="004C7E77" w:rsidRDefault="004C7E77" w:rsidP="004C7E77">
      <w:pPr>
        <w:pStyle w:val="11"/>
        <w:rPr>
          <w:rFonts w:hint="eastAsia"/>
          <w:lang w:val="en-US" w:eastAsia="ko-KR"/>
        </w:rPr>
      </w:pPr>
      <w:r>
        <w:rPr>
          <w:lang w:val="en-US" w:eastAsia="ko-KR"/>
        </w:rPr>
        <w:t>Methoad</w:t>
      </w:r>
    </w:p>
    <w:p w14:paraId="4DE00FC9" w14:textId="77777777" w:rsidR="004C7E77" w:rsidRPr="00A931F3" w:rsidRDefault="004C7E77" w:rsidP="004C7E77">
      <w:pPr>
        <w:pStyle w:val="21"/>
        <w:rPr>
          <w:lang w:val="en-US" w:eastAsia="ko-KR"/>
        </w:rPr>
      </w:pPr>
      <w:r>
        <w:rPr>
          <w:lang w:val="en-US" w:eastAsia="ko-KR"/>
        </w:rPr>
        <w:t>GET</w:t>
      </w:r>
    </w:p>
    <w:p w14:paraId="27CA6AE3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Parameters</w:t>
      </w:r>
    </w:p>
    <w:p w14:paraId="1B734A47" w14:textId="799BD61C" w:rsidR="004C7E77" w:rsidRDefault="0009224E" w:rsidP="004C7E77">
      <w:pPr>
        <w:pStyle w:val="21"/>
        <w:rPr>
          <w:lang w:val="en-US" w:eastAsia="ko-KR"/>
        </w:rPr>
      </w:pPr>
      <w:r>
        <w:rPr>
          <w:lang w:val="en-US" w:eastAsia="ko-KR"/>
        </w:rPr>
        <w:t>Header</w:t>
      </w:r>
    </w:p>
    <w:p w14:paraId="6A71FA90" w14:textId="31A65E93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13478739" w14:textId="45EA09B1" w:rsidR="0009224E" w:rsidRDefault="0009224E" w:rsidP="0009224E">
      <w:pPr>
        <w:pStyle w:val="21"/>
        <w:rPr>
          <w:lang w:val="en-US" w:eastAsia="ko-KR"/>
        </w:rPr>
      </w:pPr>
      <w:r>
        <w:rPr>
          <w:lang w:val="en-US" w:eastAsia="ko-KR"/>
        </w:rPr>
        <w:t>Body</w:t>
      </w:r>
    </w:p>
    <w:p w14:paraId="5686F555" w14:textId="127EA61B" w:rsidR="0009224E" w:rsidRPr="0009224E" w:rsidRDefault="0009224E" w:rsidP="0009224E">
      <w:pPr>
        <w:pStyle w:val="31"/>
        <w:rPr>
          <w:lang w:val="en-US" w:eastAsia="ko-KR"/>
        </w:rPr>
      </w:pPr>
      <w:r>
        <w:rPr>
          <w:lang w:val="en-US" w:eastAsia="ko-KR"/>
        </w:rPr>
        <w:t>N/A</w:t>
      </w:r>
    </w:p>
    <w:p w14:paraId="30F54808" w14:textId="77777777" w:rsidR="004C7E77" w:rsidRDefault="004C7E77" w:rsidP="004C7E77">
      <w:pPr>
        <w:pStyle w:val="11"/>
        <w:rPr>
          <w:lang w:val="en-US" w:eastAsia="ko-KR"/>
        </w:rPr>
      </w:pPr>
      <w:r>
        <w:rPr>
          <w:lang w:val="en-US" w:eastAsia="ko-KR"/>
        </w:rPr>
        <w:t>Processing sequence</w:t>
      </w:r>
    </w:p>
    <w:p w14:paraId="093C8167" w14:textId="4D30AF33" w:rsidR="00FE47D1" w:rsidRDefault="0009224E" w:rsidP="0009224E">
      <w:pPr>
        <w:pStyle w:val="21"/>
        <w:rPr>
          <w:lang w:val="en-US" w:eastAsia="ko-KR"/>
        </w:rPr>
      </w:pPr>
      <w:r>
        <w:rPr>
          <w:rFonts w:hint="eastAsia"/>
          <w:lang w:val="en-US" w:eastAsia="ko-KR"/>
        </w:rPr>
        <w:t>/</w:t>
      </w:r>
      <w:r>
        <w:rPr>
          <w:lang w:val="en-US" w:eastAsia="ko-KR"/>
        </w:rPr>
        <w:t>video/list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수행한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반환된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제목을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스트리밍을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요청한다</w:t>
      </w:r>
      <w:r w:rsidR="004C7E77">
        <w:rPr>
          <w:rFonts w:hint="eastAsia"/>
          <w:lang w:val="en-US" w:eastAsia="ko-KR"/>
        </w:rPr>
        <w:t>.</w:t>
      </w:r>
    </w:p>
    <w:p w14:paraId="5FBE1303" w14:textId="77777777" w:rsidR="00FE47D1" w:rsidRDefault="00FE47D1">
      <w:pPr>
        <w:rPr>
          <w:rFonts w:cstheme="minorHAnsi"/>
          <w:sz w:val="22"/>
          <w:szCs w:val="22"/>
          <w:lang w:val="en-US" w:eastAsia="ko-KR"/>
        </w:rPr>
      </w:pPr>
      <w:r>
        <w:rPr>
          <w:lang w:val="en-US" w:eastAsia="ko-KR"/>
        </w:rPr>
        <w:br w:type="page"/>
      </w:r>
    </w:p>
    <w:p w14:paraId="43CDE756" w14:textId="751D9DD2" w:rsidR="00FD03FA" w:rsidRDefault="00FE47D1" w:rsidP="00FE47D1">
      <w:pPr>
        <w:pStyle w:val="1"/>
        <w:rPr>
          <w:lang w:val="en-US" w:eastAsia="ko-KR"/>
        </w:rPr>
      </w:pPr>
      <w:r>
        <w:rPr>
          <w:lang w:val="en-US" w:eastAsia="ko-KR"/>
        </w:rPr>
        <w:lastRenderedPageBreak/>
        <w:t>Mysql</w:t>
      </w:r>
    </w:p>
    <w:p w14:paraId="79C0D0F7" w14:textId="08F2C881" w:rsidR="00FE47D1" w:rsidRDefault="00FE47D1" w:rsidP="00FE47D1">
      <w:pPr>
        <w:pStyle w:val="2"/>
        <w:rPr>
          <w:lang w:val="en-US" w:eastAsia="ko-KR"/>
        </w:rPr>
      </w:pPr>
      <w:r>
        <w:rPr>
          <w:lang w:val="en-US" w:eastAsia="ko-KR"/>
        </w:rPr>
        <w:t>table</w:t>
      </w:r>
    </w:p>
    <w:p w14:paraId="52D431A5" w14:textId="4CD4DA08" w:rsidR="00FE47D1" w:rsidRDefault="00FE47D1" w:rsidP="00FE47D1">
      <w:pPr>
        <w:pStyle w:val="3"/>
        <w:rPr>
          <w:lang w:val="en-US" w:eastAsia="ko-KR"/>
        </w:rPr>
      </w:pPr>
      <w:r>
        <w:rPr>
          <w:lang w:val="en-US" w:eastAsia="ko-KR"/>
        </w:rPr>
        <w:t>data</w:t>
      </w:r>
    </w:p>
    <w:p w14:paraId="3397A3A5" w14:textId="7B39B350" w:rsidR="00FE47D1" w:rsidRDefault="00FE47D1" w:rsidP="00FE47D1">
      <w:pPr>
        <w:rPr>
          <w:lang w:val="en-US" w:eastAsia="ko-KR"/>
        </w:rPr>
      </w:pPr>
      <w:r>
        <w:rPr>
          <w:rFonts w:hint="eastAsia"/>
          <w:lang w:val="en-US" w:eastAsia="ko-KR"/>
        </w:rPr>
        <w:t>장비의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실시간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</w:p>
    <w:p w14:paraId="3EB01D99" w14:textId="056C5824" w:rsidR="0074286C" w:rsidRPr="00FE47D1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Columns</w:t>
      </w:r>
    </w:p>
    <w:p w14:paraId="2F733DD4" w14:textId="2192C5E0" w:rsidR="00FE47D1" w:rsidRDefault="00FE47D1" w:rsidP="0074286C">
      <w:pPr>
        <w:pStyle w:val="21"/>
        <w:rPr>
          <w:lang w:val="en-US" w:eastAsia="ko-KR"/>
        </w:rPr>
      </w:pPr>
      <w:bookmarkStart w:id="29" w:name="OLE_LINK28"/>
      <w:r>
        <w:rPr>
          <w:lang w:val="en-US" w:eastAsia="ko-KR"/>
        </w:rPr>
        <w:t>seq_Num</w:t>
      </w:r>
      <w:r>
        <w:rPr>
          <w:rFonts w:hint="eastAsia"/>
          <w:lang w:val="en-US" w:eastAsia="ko-KR"/>
        </w:rPr>
        <w:t xml:space="preserve">: </w:t>
      </w:r>
      <w:proofErr w:type="gramStart"/>
      <w:r>
        <w:rPr>
          <w:lang w:val="en-US" w:eastAsia="ko-KR"/>
        </w:rPr>
        <w:t>INT(</w:t>
      </w:r>
      <w:proofErr w:type="gramEnd"/>
      <w:r>
        <w:rPr>
          <w:lang w:val="en-US" w:eastAsia="ko-KR"/>
        </w:rPr>
        <w:t>11) AUTO_INC PK</w:t>
      </w:r>
      <w:r>
        <w:rPr>
          <w:lang w:val="en-US" w:eastAsia="ko-KR"/>
        </w:rPr>
        <w:br/>
        <w:t>id: INT(11)</w:t>
      </w:r>
      <w:r>
        <w:rPr>
          <w:lang w:val="en-US" w:eastAsia="ko-KR"/>
        </w:rPr>
        <w:br/>
        <w:t>lubricant_machin: TINYINT(1)</w:t>
      </w:r>
      <w:r>
        <w:rPr>
          <w:lang w:val="en-US" w:eastAsia="ko-KR"/>
        </w:rPr>
        <w:br/>
        <w:t>lubricant_saw: TINYINT(1)</w:t>
      </w:r>
      <w:r>
        <w:rPr>
          <w:lang w:val="en-US" w:eastAsia="ko-KR"/>
        </w:rPr>
        <w:br/>
        <w:t>pressure_air_main: TINYINT(1)</w:t>
      </w:r>
      <w:r>
        <w:rPr>
          <w:lang w:val="en-US" w:eastAsia="ko-KR"/>
        </w:rPr>
        <w:br/>
        <w:t>pressure_oil_hydraulic: TINYINT(1)</w:t>
      </w:r>
      <w:r>
        <w:rPr>
          <w:lang w:val="en-US" w:eastAsia="ko-KR"/>
        </w:rPr>
        <w:br/>
        <w:t>servo_cut: TINYINT(1)</w:t>
      </w:r>
      <w:r>
        <w:rPr>
          <w:lang w:val="en-US" w:eastAsia="ko-KR"/>
        </w:rPr>
        <w:br/>
        <w:t>servo_transfer: TINYINT(1)</w:t>
      </w:r>
      <w:r>
        <w:rPr>
          <w:lang w:val="en-US" w:eastAsia="ko-KR"/>
        </w:rPr>
        <w:br/>
        <w:t>spindle: TINYINT(1)</w:t>
      </w:r>
      <w:r>
        <w:rPr>
          <w:lang w:val="en-US" w:eastAsia="ko-KR"/>
        </w:rPr>
        <w:br/>
        <w:t>safety_door: TINYINT(1)</w:t>
      </w:r>
      <w:r>
        <w:rPr>
          <w:lang w:val="en-US" w:eastAsia="ko-KR"/>
        </w:rPr>
        <w:br/>
        <w:t>depletion: TINYINT(1)</w:t>
      </w:r>
      <w:r>
        <w:rPr>
          <w:lang w:val="en-US" w:eastAsia="ko-KR"/>
        </w:rPr>
        <w:br/>
        <w:t>workload: INT(10) unsigned</w:t>
      </w:r>
      <w:r>
        <w:rPr>
          <w:lang w:val="en-US" w:eastAsia="ko-KR"/>
        </w:rPr>
        <w:br/>
        <w:t>timestamp: INT(11)</w:t>
      </w:r>
    </w:p>
    <w:bookmarkEnd w:id="29"/>
    <w:p w14:paraId="287E2396" w14:textId="3CD77298" w:rsidR="0074286C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DDL</w:t>
      </w:r>
    </w:p>
    <w:p w14:paraId="62D4FE87" w14:textId="39DE026C" w:rsidR="0074286C" w:rsidRPr="0074286C" w:rsidRDefault="0074286C" w:rsidP="0074286C">
      <w:pPr>
        <w:pStyle w:val="21"/>
        <w:rPr>
          <w:color w:val="000000"/>
          <w:lang w:val="en-US" w:eastAsia="ko-KR"/>
        </w:rPr>
      </w:pPr>
      <w:r w:rsidRPr="0074286C">
        <w:rPr>
          <w:lang w:val="en-US" w:eastAsia="ko-KR"/>
        </w:rPr>
        <w:t>create table data</w:t>
      </w:r>
      <w:r w:rsidRPr="0074286C">
        <w:rPr>
          <w:lang w:val="en-US" w:eastAsia="ko-KR"/>
        </w:rPr>
        <w:br/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seq_Num </w:t>
      </w:r>
      <w:r w:rsidRPr="0074286C">
        <w:rPr>
          <w:lang w:val="en-US" w:eastAsia="ko-KR"/>
        </w:rPr>
        <w:t>int auto_increment</w:t>
      </w:r>
      <w:r w:rsidRPr="0074286C">
        <w:rPr>
          <w:lang w:val="en-US" w:eastAsia="ko-KR"/>
        </w:rPr>
        <w:br/>
        <w:t xml:space="preserve">  primary key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id </w:t>
      </w:r>
      <w:r w:rsidRPr="0074286C">
        <w:rPr>
          <w:lang w:val="en-US" w:eastAsia="ko-KR"/>
        </w:rPr>
        <w:t>int 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lubricant_machine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lubricant_saw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pressure_air_main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pressure_oil_hydraulic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servo_cut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servo_transfer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</w:r>
      <w:r w:rsidRPr="0074286C">
        <w:rPr>
          <w:color w:val="000000"/>
          <w:lang w:val="en-US" w:eastAsia="ko-KR"/>
        </w:rPr>
        <w:lastRenderedPageBreak/>
        <w:t xml:space="preserve"> </w:t>
      </w:r>
      <w:r w:rsidRPr="0074286C">
        <w:rPr>
          <w:color w:val="660E7A"/>
          <w:lang w:val="en-US" w:eastAsia="ko-KR"/>
        </w:rPr>
        <w:t xml:space="preserve">spindle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safety_door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depletion </w:t>
      </w:r>
      <w:r w:rsidRPr="0074286C">
        <w:rPr>
          <w:lang w:val="en-US" w:eastAsia="ko-KR"/>
        </w:rPr>
        <w:t>tinyint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workload </w:t>
      </w:r>
      <w:r w:rsidRPr="0074286C">
        <w:rPr>
          <w:lang w:val="en-US" w:eastAsia="ko-KR"/>
        </w:rPr>
        <w:t>int</w:t>
      </w:r>
      <w:r w:rsidRPr="0074286C">
        <w:rPr>
          <w:color w:val="000000"/>
          <w:lang w:val="en-US" w:eastAsia="ko-KR"/>
        </w:rPr>
        <w:t>(</w:t>
      </w:r>
      <w:r w:rsidRPr="0074286C">
        <w:rPr>
          <w:color w:val="0000FF"/>
          <w:lang w:val="en-US" w:eastAsia="ko-KR"/>
        </w:rPr>
        <w:t>10</w:t>
      </w:r>
      <w:r w:rsidRPr="0074286C">
        <w:rPr>
          <w:color w:val="000000"/>
          <w:lang w:val="en-US" w:eastAsia="ko-KR"/>
        </w:rPr>
        <w:t xml:space="preserve">) </w:t>
      </w:r>
      <w:r w:rsidRPr="0074286C">
        <w:rPr>
          <w:lang w:val="en-US" w:eastAsia="ko-KR"/>
        </w:rPr>
        <w:t>unsigned not null</w:t>
      </w:r>
      <w:r w:rsidRPr="0074286C">
        <w:rPr>
          <w:color w:val="000000"/>
          <w:lang w:val="en-US" w:eastAsia="ko-KR"/>
        </w:rPr>
        <w:t>,</w:t>
      </w:r>
      <w:r w:rsidRPr="0074286C">
        <w:rPr>
          <w:color w:val="000000"/>
          <w:lang w:val="en-US" w:eastAsia="ko-KR"/>
        </w:rPr>
        <w:br/>
        <w:t xml:space="preserve"> </w:t>
      </w:r>
      <w:r w:rsidRPr="0074286C">
        <w:rPr>
          <w:color w:val="660E7A"/>
          <w:lang w:val="en-US" w:eastAsia="ko-KR"/>
        </w:rPr>
        <w:t xml:space="preserve">timestamp </w:t>
      </w:r>
      <w:r w:rsidRPr="0074286C">
        <w:rPr>
          <w:lang w:val="en-US" w:eastAsia="ko-KR"/>
        </w:rPr>
        <w:t>int not null</w:t>
      </w:r>
      <w:r w:rsidRPr="0074286C">
        <w:rPr>
          <w:lang w:val="en-US" w:eastAsia="ko-KR"/>
        </w:rPr>
        <w:br/>
      </w:r>
      <w:r>
        <w:rPr>
          <w:color w:val="000000"/>
          <w:lang w:val="en-US" w:eastAsia="ko-KR"/>
        </w:rPr>
        <w:t>)</w:t>
      </w:r>
    </w:p>
    <w:p w14:paraId="0A28086A" w14:textId="77777777" w:rsidR="0074286C" w:rsidRPr="0074286C" w:rsidRDefault="0074286C" w:rsidP="0074286C">
      <w:pPr>
        <w:rPr>
          <w:lang w:val="en-US" w:eastAsia="ko-KR"/>
        </w:rPr>
      </w:pPr>
    </w:p>
    <w:p w14:paraId="1CBD5022" w14:textId="25B7D90F" w:rsidR="00FE47D1" w:rsidRDefault="00FE47D1" w:rsidP="00FE47D1">
      <w:pPr>
        <w:pStyle w:val="3"/>
        <w:rPr>
          <w:lang w:val="en-US" w:eastAsia="ko-KR"/>
        </w:rPr>
      </w:pPr>
      <w:r>
        <w:rPr>
          <w:lang w:val="en-US" w:eastAsia="ko-KR"/>
        </w:rPr>
        <w:t>user</w:t>
      </w:r>
    </w:p>
    <w:p w14:paraId="6A23F76B" w14:textId="3DD80371" w:rsidR="005F4C20" w:rsidRDefault="005F4C20" w:rsidP="005F4C20"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가입된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사용자들의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정보를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기록하고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</w:p>
    <w:p w14:paraId="429EA48B" w14:textId="1EFBD892" w:rsidR="0074286C" w:rsidRPr="005F4C20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Columns</w:t>
      </w:r>
    </w:p>
    <w:p w14:paraId="09543A92" w14:textId="4E8F4A58" w:rsidR="005F4C20" w:rsidRDefault="005F4C20" w:rsidP="0074286C">
      <w:pPr>
        <w:pStyle w:val="21"/>
        <w:rPr>
          <w:lang w:val="en-US" w:eastAsia="ko-KR"/>
        </w:rPr>
      </w:pPr>
      <w:r>
        <w:rPr>
          <w:lang w:val="en-US" w:eastAsia="ko-KR"/>
        </w:rPr>
        <w:t xml:space="preserve">email: </w:t>
      </w:r>
      <w:proofErr w:type="gramStart"/>
      <w:r w:rsidRPr="0074286C">
        <w:t>VARCHAR(</w:t>
      </w:r>
      <w:proofErr w:type="gramEnd"/>
      <w:r w:rsidRPr="0074286C">
        <w:t>255) PK</w:t>
      </w:r>
      <w:r w:rsidRPr="0074286C">
        <w:br/>
        <w:t>password: TEXT</w:t>
      </w:r>
      <w:r w:rsidRPr="0074286C">
        <w:br/>
        <w:t>name: VARCHAR(20)</w:t>
      </w:r>
      <w:r w:rsidRPr="0074286C">
        <w:br/>
        <w:t>organization: TEXT</w:t>
      </w:r>
      <w:r w:rsidRPr="0074286C">
        <w:br/>
        <w:t>token: LONGTEXT</w:t>
      </w:r>
      <w:r w:rsidRPr="0074286C">
        <w:br/>
        <w:t>timestamp: INT(11</w:t>
      </w:r>
      <w:r>
        <w:rPr>
          <w:lang w:val="en-US" w:eastAsia="ko-KR"/>
        </w:rPr>
        <w:t>)</w:t>
      </w:r>
      <w:r>
        <w:rPr>
          <w:lang w:val="en-US" w:eastAsia="ko-KR"/>
        </w:rPr>
        <w:br/>
        <w:t>fcm: LONGTEXT</w:t>
      </w:r>
    </w:p>
    <w:p w14:paraId="150FB0DE" w14:textId="3F903A5C" w:rsidR="0074286C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DDL</w:t>
      </w:r>
    </w:p>
    <w:p w14:paraId="77F95A80" w14:textId="77777777" w:rsidR="0074286C" w:rsidRDefault="0074286C" w:rsidP="0074286C">
      <w:pPr>
        <w:pStyle w:val="21"/>
      </w:pPr>
      <w:r>
        <w:t>create table users</w:t>
      </w:r>
      <w:r>
        <w:br/>
        <w:t>(</w:t>
      </w:r>
      <w:r>
        <w:br/>
        <w:t xml:space="preserve"> </w:t>
      </w:r>
      <w:r>
        <w:rPr>
          <w:color w:val="660E7A"/>
        </w:rPr>
        <w:t xml:space="preserve">email </w:t>
      </w:r>
      <w:proofErr w:type="gramStart"/>
      <w:r>
        <w:t>varchar(</w:t>
      </w:r>
      <w:proofErr w:type="gramEnd"/>
      <w:r>
        <w:rPr>
          <w:color w:val="0000FF"/>
        </w:rPr>
        <w:t>255</w:t>
      </w:r>
      <w:r>
        <w:t>) not null</w:t>
      </w:r>
      <w:r>
        <w:br/>
        <w:t xml:space="preserve">  primary key,</w:t>
      </w:r>
      <w:r>
        <w:br/>
        <w:t xml:space="preserve"> </w:t>
      </w:r>
      <w:r>
        <w:rPr>
          <w:color w:val="660E7A"/>
        </w:rPr>
        <w:t xml:space="preserve">password </w:t>
      </w:r>
      <w:r>
        <w:t>text null,</w:t>
      </w:r>
      <w:r>
        <w:br/>
        <w:t xml:space="preserve"> </w:t>
      </w:r>
      <w:r>
        <w:rPr>
          <w:color w:val="660E7A"/>
        </w:rPr>
        <w:t xml:space="preserve">name </w:t>
      </w:r>
      <w:r>
        <w:t>varchar(</w:t>
      </w:r>
      <w:r>
        <w:rPr>
          <w:color w:val="0000FF"/>
        </w:rPr>
        <w:t>20</w:t>
      </w:r>
      <w:r>
        <w:t>) null,</w:t>
      </w:r>
      <w:r>
        <w:br/>
        <w:t xml:space="preserve"> </w:t>
      </w:r>
      <w:r>
        <w:rPr>
          <w:color w:val="660E7A"/>
        </w:rPr>
        <w:t xml:space="preserve">organization </w:t>
      </w:r>
      <w:r>
        <w:t>text null,</w:t>
      </w:r>
      <w:r>
        <w:br/>
        <w:t xml:space="preserve"> </w:t>
      </w:r>
      <w:r>
        <w:rPr>
          <w:color w:val="660E7A"/>
        </w:rPr>
        <w:t xml:space="preserve">token </w:t>
      </w:r>
      <w:r>
        <w:t>longtext null,</w:t>
      </w:r>
      <w:r>
        <w:br/>
        <w:t xml:space="preserve"> </w:t>
      </w:r>
      <w:r>
        <w:rPr>
          <w:color w:val="660E7A"/>
        </w:rPr>
        <w:t xml:space="preserve">timestamp </w:t>
      </w:r>
      <w:r>
        <w:t>int null,</w:t>
      </w:r>
      <w:r>
        <w:br/>
        <w:t xml:space="preserve"> </w:t>
      </w:r>
      <w:r>
        <w:rPr>
          <w:color w:val="660E7A"/>
        </w:rPr>
        <w:t xml:space="preserve">fcm </w:t>
      </w:r>
      <w:r>
        <w:t>longtext not null,</w:t>
      </w:r>
      <w:r>
        <w:br/>
        <w:t xml:space="preserve"> constraint users_email_uindex</w:t>
      </w:r>
      <w:r>
        <w:br/>
        <w:t xml:space="preserve">  unique (</w:t>
      </w:r>
      <w:r>
        <w:rPr>
          <w:color w:val="660E7A"/>
        </w:rPr>
        <w:t>email</w:t>
      </w:r>
      <w:r>
        <w:t>)</w:t>
      </w:r>
      <w:r>
        <w:br/>
        <w:t>)</w:t>
      </w:r>
    </w:p>
    <w:p w14:paraId="3411C56E" w14:textId="77777777" w:rsidR="0074286C" w:rsidRDefault="0074286C" w:rsidP="0074286C">
      <w:pPr>
        <w:pStyle w:val="21"/>
      </w:pPr>
    </w:p>
    <w:p w14:paraId="128A0852" w14:textId="77777777" w:rsidR="0074286C" w:rsidRDefault="0074286C" w:rsidP="0074286C">
      <w:pPr>
        <w:pStyle w:val="21"/>
        <w:rPr>
          <w:rFonts w:ascii="Menlo" w:hAnsi="Menlo" w:cs="Menlo"/>
          <w:sz w:val="18"/>
          <w:szCs w:val="18"/>
          <w:lang w:val="en-US" w:eastAsia="ko-KR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unique index </w:t>
      </w:r>
      <w:r>
        <w:rPr>
          <w:rFonts w:ascii="Menlo" w:hAnsi="Menlo" w:cs="Menlo"/>
          <w:sz w:val="18"/>
          <w:szCs w:val="18"/>
        </w:rPr>
        <w:t>users_email_uindex</w:t>
      </w:r>
      <w:r>
        <w:rPr>
          <w:rFonts w:ascii="Menlo" w:hAnsi="Menlo" w:cs="Menlo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sz w:val="18"/>
          <w:szCs w:val="18"/>
        </w:rPr>
        <w:t>users (</w:t>
      </w:r>
      <w:r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>
        <w:rPr>
          <w:rFonts w:ascii="Menlo" w:hAnsi="Menlo" w:cs="Menlo"/>
          <w:sz w:val="18"/>
          <w:szCs w:val="18"/>
        </w:rPr>
        <w:t>)</w:t>
      </w:r>
    </w:p>
    <w:p w14:paraId="28CFDA37" w14:textId="77777777" w:rsidR="0074286C" w:rsidRPr="0074286C" w:rsidRDefault="0074286C" w:rsidP="0074286C">
      <w:pPr>
        <w:rPr>
          <w:lang w:val="en-US"/>
        </w:rPr>
      </w:pPr>
    </w:p>
    <w:p w14:paraId="16010101" w14:textId="77777777" w:rsidR="0074286C" w:rsidRPr="0074286C" w:rsidRDefault="0074286C" w:rsidP="0074286C">
      <w:pPr>
        <w:rPr>
          <w:lang w:val="en-US" w:eastAsia="ko-KR"/>
        </w:rPr>
      </w:pPr>
    </w:p>
    <w:p w14:paraId="0C3C8624" w14:textId="6502C3E5" w:rsidR="00FE47D1" w:rsidRDefault="00FE47D1" w:rsidP="00FE47D1">
      <w:pPr>
        <w:pStyle w:val="2"/>
        <w:rPr>
          <w:lang w:val="en-US" w:eastAsia="ko-KR"/>
        </w:rPr>
      </w:pPr>
      <w:r>
        <w:rPr>
          <w:lang w:val="en-US" w:eastAsia="ko-KR"/>
        </w:rPr>
        <w:t>view</w:t>
      </w:r>
    </w:p>
    <w:p w14:paraId="43CBDD39" w14:textId="77777777" w:rsidR="0074286C" w:rsidRDefault="00FE47D1" w:rsidP="0074286C">
      <w:pPr>
        <w:pStyle w:val="3"/>
        <w:rPr>
          <w:lang w:val="en-US" w:eastAsia="ko-KR"/>
        </w:rPr>
      </w:pPr>
      <w:r>
        <w:rPr>
          <w:lang w:val="en-US" w:eastAsia="ko-KR"/>
        </w:rPr>
        <w:t>renewed_data</w:t>
      </w:r>
    </w:p>
    <w:p w14:paraId="5C368F3D" w14:textId="7EF2ABBF" w:rsidR="00FE47D1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Columns</w:t>
      </w:r>
    </w:p>
    <w:p w14:paraId="3EB3A8A3" w14:textId="33C23A36" w:rsidR="0074286C" w:rsidRPr="0074286C" w:rsidRDefault="0074286C" w:rsidP="0074286C">
      <w:pPr>
        <w:pStyle w:val="21"/>
        <w:rPr>
          <w:lang w:val="en-US" w:eastAsia="ko-KR"/>
        </w:rPr>
      </w:pPr>
      <w:r>
        <w:rPr>
          <w:lang w:val="en-US" w:eastAsia="ko-KR"/>
        </w:rPr>
        <w:t>fcm: LONGTEXT</w:t>
      </w:r>
    </w:p>
    <w:p w14:paraId="546DE424" w14:textId="2DFC8EE8" w:rsidR="0074286C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DDL</w:t>
      </w:r>
    </w:p>
    <w:p w14:paraId="3D3FF4EC" w14:textId="3D7EE612" w:rsidR="0074286C" w:rsidRPr="0074286C" w:rsidRDefault="0074286C" w:rsidP="0074286C">
      <w:pPr>
        <w:pStyle w:val="21"/>
        <w:rPr>
          <w:lang w:val="en-US" w:eastAsia="ko-KR"/>
        </w:rPr>
      </w:pPr>
      <w:r>
        <w:rPr>
          <w:b/>
          <w:bCs/>
          <w:color w:val="000080"/>
        </w:rPr>
        <w:t xml:space="preserve">create view </w:t>
      </w:r>
      <w:r>
        <w:t xml:space="preserve">registered_fcm </w:t>
      </w:r>
      <w:r>
        <w:rPr>
          <w:b/>
          <w:bCs/>
          <w:color w:val="000080"/>
        </w:rPr>
        <w:t xml:space="preserve">as </w:t>
      </w:r>
      <w:r>
        <w:rPr>
          <w:b/>
          <w:bCs/>
          <w:color w:val="000080"/>
        </w:rPr>
        <w:br/>
        <w:t xml:space="preserve">SELECT </w:t>
      </w:r>
      <w:r>
        <w:t>`cnc_mc</w:t>
      </w:r>
      <w:proofErr w:type="gramStart"/>
      <w:r>
        <w:t>`.`</w:t>
      </w:r>
      <w:proofErr w:type="gramEnd"/>
      <w:r>
        <w:t>users`.</w:t>
      </w:r>
      <w:r>
        <w:rPr>
          <w:b/>
          <w:bCs/>
          <w:color w:val="660E7A"/>
        </w:rPr>
        <w:t xml:space="preserve">`fcm` </w:t>
      </w:r>
      <w:r>
        <w:rPr>
          <w:b/>
          <w:bCs/>
          <w:color w:val="000080"/>
        </w:rPr>
        <w:t xml:space="preserve">AS </w:t>
      </w:r>
      <w:r>
        <w:t>`fcm`</w:t>
      </w:r>
      <w:r>
        <w:br/>
        <w:t xml:space="preserve">  </w:t>
      </w:r>
      <w:r>
        <w:rPr>
          <w:b/>
          <w:bCs/>
          <w:color w:val="000080"/>
        </w:rPr>
        <w:t xml:space="preserve">FROM </w:t>
      </w:r>
      <w:r>
        <w:t>`cnc_mc`.`users`</w:t>
      </w:r>
      <w:r>
        <w:br/>
        <w:t xml:space="preserve">  </w:t>
      </w:r>
      <w:r>
        <w:rPr>
          <w:b/>
          <w:bCs/>
          <w:color w:val="000080"/>
        </w:rPr>
        <w:t xml:space="preserve">WHERE </w:t>
      </w:r>
      <w:r>
        <w:t>(`cnc_mc`.`users`.</w:t>
      </w:r>
      <w:r>
        <w:rPr>
          <w:b/>
          <w:bCs/>
          <w:color w:val="660E7A"/>
        </w:rPr>
        <w:t xml:space="preserve">`fcm` </w:t>
      </w:r>
      <w:r>
        <w:t xml:space="preserve">&lt;&gt; </w:t>
      </w:r>
      <w:r>
        <w:rPr>
          <w:b/>
          <w:bCs/>
          <w:color w:val="008000"/>
        </w:rPr>
        <w:t>'-'</w:t>
      </w:r>
      <w:r>
        <w:t>)</w:t>
      </w:r>
    </w:p>
    <w:p w14:paraId="190ECA7A" w14:textId="677A5C5F" w:rsidR="00FE47D1" w:rsidRDefault="00FE47D1" w:rsidP="00FE47D1">
      <w:pPr>
        <w:pStyle w:val="3"/>
        <w:rPr>
          <w:lang w:val="en-US" w:eastAsia="ko-KR"/>
        </w:rPr>
      </w:pPr>
      <w:r>
        <w:rPr>
          <w:lang w:val="en-US" w:eastAsia="ko-KR"/>
        </w:rPr>
        <w:t>registered_fcm</w:t>
      </w:r>
    </w:p>
    <w:p w14:paraId="484D06BF" w14:textId="3E2680AE" w:rsidR="0074286C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t>Columns</w:t>
      </w:r>
    </w:p>
    <w:p w14:paraId="494A7C06" w14:textId="36DCC401" w:rsidR="0074286C" w:rsidRPr="0074286C" w:rsidRDefault="0074286C" w:rsidP="0074286C">
      <w:pPr>
        <w:pStyle w:val="21"/>
        <w:rPr>
          <w:lang w:val="en-US" w:eastAsia="ko-KR"/>
        </w:rPr>
      </w:pPr>
      <w:r>
        <w:rPr>
          <w:lang w:val="en-US" w:eastAsia="ko-KR"/>
        </w:rPr>
        <w:t>seq_Num</w:t>
      </w:r>
      <w:r>
        <w:rPr>
          <w:rFonts w:hint="eastAsia"/>
          <w:lang w:val="en-US" w:eastAsia="ko-KR"/>
        </w:rPr>
        <w:t xml:space="preserve">: </w:t>
      </w:r>
      <w:proofErr w:type="gramStart"/>
      <w:r>
        <w:rPr>
          <w:lang w:val="en-US" w:eastAsia="ko-KR"/>
        </w:rPr>
        <w:t>INT(</w:t>
      </w:r>
      <w:proofErr w:type="gramEnd"/>
      <w:r>
        <w:rPr>
          <w:lang w:val="en-US" w:eastAsia="ko-KR"/>
        </w:rPr>
        <w:t>11) AUTO_INC PK</w:t>
      </w:r>
      <w:r>
        <w:rPr>
          <w:lang w:val="en-US" w:eastAsia="ko-KR"/>
        </w:rPr>
        <w:br/>
        <w:t>id: INT(11)</w:t>
      </w:r>
      <w:r>
        <w:rPr>
          <w:lang w:val="en-US" w:eastAsia="ko-KR"/>
        </w:rPr>
        <w:br/>
        <w:t>lubricant_machin: TINYINT(1)</w:t>
      </w:r>
      <w:r>
        <w:rPr>
          <w:lang w:val="en-US" w:eastAsia="ko-KR"/>
        </w:rPr>
        <w:br/>
        <w:t>lubricant_saw: TINYINT(1)</w:t>
      </w:r>
      <w:r>
        <w:rPr>
          <w:lang w:val="en-US" w:eastAsia="ko-KR"/>
        </w:rPr>
        <w:br/>
        <w:t>pressure_air_main: TINYINT(1)</w:t>
      </w:r>
      <w:r>
        <w:rPr>
          <w:lang w:val="en-US" w:eastAsia="ko-KR"/>
        </w:rPr>
        <w:br/>
        <w:t>pressure_oil_hydraulic: TINYINT(1)</w:t>
      </w:r>
      <w:r>
        <w:rPr>
          <w:lang w:val="en-US" w:eastAsia="ko-KR"/>
        </w:rPr>
        <w:br/>
        <w:t>servo_cut: TINYINT(1)</w:t>
      </w:r>
      <w:r>
        <w:rPr>
          <w:lang w:val="en-US" w:eastAsia="ko-KR"/>
        </w:rPr>
        <w:br/>
        <w:t>servo_transfer: TINYINT(1)</w:t>
      </w:r>
      <w:r>
        <w:rPr>
          <w:lang w:val="en-US" w:eastAsia="ko-KR"/>
        </w:rPr>
        <w:br/>
        <w:t>spindle: TINYINT(1)</w:t>
      </w:r>
      <w:r>
        <w:rPr>
          <w:lang w:val="en-US" w:eastAsia="ko-KR"/>
        </w:rPr>
        <w:br/>
        <w:t>safety_door: TINYINT(1)</w:t>
      </w:r>
      <w:r>
        <w:rPr>
          <w:lang w:val="en-US" w:eastAsia="ko-KR"/>
        </w:rPr>
        <w:br/>
        <w:t>depletion: TINYINT(1)</w:t>
      </w:r>
      <w:r>
        <w:rPr>
          <w:lang w:val="en-US" w:eastAsia="ko-KR"/>
        </w:rPr>
        <w:br/>
        <w:t>workload: INT(10) unsigned</w:t>
      </w:r>
      <w:r>
        <w:rPr>
          <w:lang w:val="en-US" w:eastAsia="ko-KR"/>
        </w:rPr>
        <w:br/>
        <w:t>timestamp: INT(11)</w:t>
      </w:r>
    </w:p>
    <w:p w14:paraId="4E08AECB" w14:textId="6623725E" w:rsidR="0074286C" w:rsidRDefault="0074286C" w:rsidP="0074286C">
      <w:pPr>
        <w:pStyle w:val="11"/>
        <w:rPr>
          <w:lang w:val="en-US" w:eastAsia="ko-KR"/>
        </w:rPr>
      </w:pPr>
      <w:r>
        <w:rPr>
          <w:lang w:val="en-US" w:eastAsia="ko-KR"/>
        </w:rPr>
        <w:lastRenderedPageBreak/>
        <w:t>DDL</w:t>
      </w:r>
    </w:p>
    <w:p w14:paraId="0454C75B" w14:textId="4E582C09" w:rsidR="0074286C" w:rsidRPr="0074286C" w:rsidRDefault="0074286C" w:rsidP="0074286C">
      <w:pPr>
        <w:pStyle w:val="21"/>
        <w:rPr>
          <w:lang w:val="en-US" w:eastAsia="ko-KR"/>
        </w:rPr>
      </w:pPr>
      <w:r>
        <w:rPr>
          <w:b/>
          <w:bCs/>
          <w:color w:val="000080"/>
        </w:rPr>
        <w:t xml:space="preserve">create view </w:t>
      </w:r>
      <w:r>
        <w:t xml:space="preserve">renewed_data </w:t>
      </w:r>
      <w:r>
        <w:rPr>
          <w:b/>
          <w:bCs/>
          <w:color w:val="000080"/>
        </w:rPr>
        <w:t xml:space="preserve">as </w:t>
      </w:r>
      <w:r>
        <w:rPr>
          <w:b/>
          <w:bCs/>
          <w:color w:val="000080"/>
        </w:rPr>
        <w:br/>
      </w:r>
      <w:r>
        <w:t>(</w:t>
      </w:r>
      <w:r>
        <w:rPr>
          <w:b/>
          <w:bCs/>
          <w:color w:val="000080"/>
        </w:rPr>
        <w:t>SELECT</w:t>
      </w:r>
      <w:r>
        <w:rPr>
          <w:b/>
          <w:bCs/>
          <w:color w:val="000080"/>
        </w:rPr>
        <w:br/>
        <w:t xml:space="preserve">     </w:t>
      </w:r>
      <w:r>
        <w:t>`cnc_mc`.`data`.</w:t>
      </w:r>
      <w:r>
        <w:rPr>
          <w:b/>
          <w:bCs/>
          <w:color w:val="660E7A"/>
        </w:rPr>
        <w:t xml:space="preserve">`seq_Num`                </w:t>
      </w:r>
      <w:r>
        <w:rPr>
          <w:b/>
          <w:bCs/>
          <w:color w:val="000080"/>
        </w:rPr>
        <w:t xml:space="preserve">AS </w:t>
      </w:r>
      <w:r>
        <w:t>`seq_Num`,</w:t>
      </w:r>
      <w:r>
        <w:br/>
        <w:t xml:space="preserve">     `cnc_mc`.`data`.</w:t>
      </w:r>
      <w:r>
        <w:rPr>
          <w:b/>
          <w:bCs/>
          <w:color w:val="660E7A"/>
        </w:rPr>
        <w:t xml:space="preserve">`id`                     </w:t>
      </w:r>
      <w:r>
        <w:rPr>
          <w:b/>
          <w:bCs/>
          <w:color w:val="000080"/>
        </w:rPr>
        <w:t xml:space="preserve">AS </w:t>
      </w:r>
      <w:r>
        <w:t>`id`,</w:t>
      </w:r>
      <w:r>
        <w:br/>
        <w:t xml:space="preserve">     `cnc_mc`.`data`.</w:t>
      </w:r>
      <w:r>
        <w:rPr>
          <w:b/>
          <w:bCs/>
          <w:color w:val="660E7A"/>
        </w:rPr>
        <w:t xml:space="preserve">`lubricant_machine`      </w:t>
      </w:r>
      <w:r>
        <w:rPr>
          <w:b/>
          <w:bCs/>
          <w:color w:val="000080"/>
        </w:rPr>
        <w:t xml:space="preserve">AS </w:t>
      </w:r>
      <w:r>
        <w:t>`lubricant_machine`,</w:t>
      </w:r>
      <w:r>
        <w:br/>
        <w:t xml:space="preserve">     `cnc_mc`.`data`.</w:t>
      </w:r>
      <w:r>
        <w:rPr>
          <w:b/>
          <w:bCs/>
          <w:color w:val="660E7A"/>
        </w:rPr>
        <w:t xml:space="preserve">`lubricant_saw`          </w:t>
      </w:r>
      <w:r>
        <w:rPr>
          <w:b/>
          <w:bCs/>
          <w:color w:val="000080"/>
        </w:rPr>
        <w:t xml:space="preserve">AS </w:t>
      </w:r>
      <w:r>
        <w:t>`lubricant_saw`,</w:t>
      </w:r>
      <w:r>
        <w:br/>
        <w:t xml:space="preserve">     `cnc_mc`.`data`.</w:t>
      </w:r>
      <w:r>
        <w:rPr>
          <w:b/>
          <w:bCs/>
          <w:color w:val="660E7A"/>
        </w:rPr>
        <w:t xml:space="preserve">`pressure_air_main`      </w:t>
      </w:r>
      <w:r>
        <w:rPr>
          <w:b/>
          <w:bCs/>
          <w:color w:val="000080"/>
        </w:rPr>
        <w:t xml:space="preserve">AS </w:t>
      </w:r>
      <w:r>
        <w:t>`pressure_air_main`,</w:t>
      </w:r>
      <w:r>
        <w:br/>
        <w:t xml:space="preserve">     `cnc_mc`.`data`.</w:t>
      </w:r>
      <w:r>
        <w:rPr>
          <w:b/>
          <w:bCs/>
          <w:color w:val="660E7A"/>
        </w:rPr>
        <w:t xml:space="preserve">`pressure_oil_hydraulic` </w:t>
      </w:r>
      <w:r>
        <w:rPr>
          <w:b/>
          <w:bCs/>
          <w:color w:val="000080"/>
        </w:rPr>
        <w:t xml:space="preserve">AS </w:t>
      </w:r>
      <w:r>
        <w:t>`pressure_oil_hydraulic`,</w:t>
      </w:r>
      <w:r>
        <w:br/>
        <w:t xml:space="preserve">     `cnc_mc`.`data`.</w:t>
      </w:r>
      <w:r>
        <w:rPr>
          <w:b/>
          <w:bCs/>
          <w:color w:val="660E7A"/>
        </w:rPr>
        <w:t xml:space="preserve">`servo_cut`              </w:t>
      </w:r>
      <w:r>
        <w:rPr>
          <w:b/>
          <w:bCs/>
          <w:color w:val="000080"/>
        </w:rPr>
        <w:t xml:space="preserve">AS </w:t>
      </w:r>
      <w:r>
        <w:t>`servo_cut`,</w:t>
      </w:r>
      <w:r>
        <w:br/>
        <w:t xml:space="preserve">     `cnc_mc`.`data`.</w:t>
      </w:r>
      <w:r>
        <w:rPr>
          <w:b/>
          <w:bCs/>
          <w:color w:val="660E7A"/>
        </w:rPr>
        <w:t xml:space="preserve">`servo_transfer`         </w:t>
      </w:r>
      <w:r>
        <w:rPr>
          <w:b/>
          <w:bCs/>
          <w:color w:val="000080"/>
        </w:rPr>
        <w:t xml:space="preserve">AS </w:t>
      </w:r>
      <w:r>
        <w:t>`servo_transfer`,</w:t>
      </w:r>
      <w:r>
        <w:br/>
        <w:t xml:space="preserve">     `cnc_mc`.`data`.</w:t>
      </w:r>
      <w:r>
        <w:rPr>
          <w:b/>
          <w:bCs/>
          <w:color w:val="660E7A"/>
        </w:rPr>
        <w:t xml:space="preserve">`spindle`                </w:t>
      </w:r>
      <w:r>
        <w:rPr>
          <w:b/>
          <w:bCs/>
          <w:color w:val="000080"/>
        </w:rPr>
        <w:t xml:space="preserve">AS </w:t>
      </w:r>
      <w:r>
        <w:t>`spindle`,</w:t>
      </w:r>
      <w:r>
        <w:br/>
        <w:t xml:space="preserve">     `cnc_mc`.`data`.</w:t>
      </w:r>
      <w:r>
        <w:rPr>
          <w:b/>
          <w:bCs/>
          <w:color w:val="660E7A"/>
        </w:rPr>
        <w:t xml:space="preserve">`safety_door`            </w:t>
      </w:r>
      <w:r>
        <w:rPr>
          <w:b/>
          <w:bCs/>
          <w:color w:val="000080"/>
        </w:rPr>
        <w:t xml:space="preserve">AS </w:t>
      </w:r>
      <w:r>
        <w:t>`safety_door`,</w:t>
      </w:r>
      <w:r>
        <w:br/>
        <w:t xml:space="preserve">     `cnc_mc`.`data`.</w:t>
      </w:r>
      <w:r>
        <w:rPr>
          <w:b/>
          <w:bCs/>
          <w:color w:val="660E7A"/>
        </w:rPr>
        <w:t xml:space="preserve">`depletion`              </w:t>
      </w:r>
      <w:r>
        <w:rPr>
          <w:b/>
          <w:bCs/>
          <w:color w:val="000080"/>
        </w:rPr>
        <w:t xml:space="preserve">AS </w:t>
      </w:r>
      <w:r>
        <w:t>`depletion`,</w:t>
      </w:r>
      <w:r>
        <w:br/>
        <w:t xml:space="preserve">     `cnc_mc`.`data`.</w:t>
      </w:r>
      <w:r>
        <w:rPr>
          <w:b/>
          <w:bCs/>
          <w:color w:val="660E7A"/>
        </w:rPr>
        <w:t xml:space="preserve">`workload`               </w:t>
      </w:r>
      <w:r>
        <w:rPr>
          <w:b/>
          <w:bCs/>
          <w:color w:val="000080"/>
        </w:rPr>
        <w:t xml:space="preserve">AS </w:t>
      </w:r>
      <w:r>
        <w:t>`workload`,</w:t>
      </w:r>
      <w:r>
        <w:br/>
        <w:t xml:space="preserve">     `cnc_mc`.`data`.</w:t>
      </w:r>
      <w:r>
        <w:rPr>
          <w:b/>
          <w:bCs/>
          <w:color w:val="660E7A"/>
        </w:rPr>
        <w:t xml:space="preserve">`timestamp`              </w:t>
      </w:r>
      <w:r>
        <w:rPr>
          <w:b/>
          <w:bCs/>
          <w:color w:val="000080"/>
        </w:rPr>
        <w:t xml:space="preserve">AS </w:t>
      </w:r>
      <w:r>
        <w:t>`timestamp`</w:t>
      </w:r>
      <w:r>
        <w:br/>
        <w:t xml:space="preserve">   </w:t>
      </w:r>
      <w:r>
        <w:rPr>
          <w:b/>
          <w:bCs/>
          <w:color w:val="000080"/>
        </w:rPr>
        <w:t xml:space="preserve">FROM </w:t>
      </w:r>
      <w:r>
        <w:t>`cnc_mc`.`data`</w:t>
      </w:r>
      <w:r>
        <w:br/>
        <w:t xml:space="preserve">   </w:t>
      </w:r>
      <w:r>
        <w:rPr>
          <w:b/>
          <w:bCs/>
          <w:color w:val="000080"/>
        </w:rPr>
        <w:t xml:space="preserve">WHERE </w:t>
      </w:r>
      <w:r>
        <w:t>`cnc_mc`.`data`.</w:t>
      </w:r>
      <w:r>
        <w:rPr>
          <w:b/>
          <w:bCs/>
          <w:color w:val="660E7A"/>
        </w:rPr>
        <w:t xml:space="preserve">`timestamp` </w:t>
      </w:r>
      <w:r>
        <w:rPr>
          <w:b/>
          <w:bCs/>
          <w:color w:val="000080"/>
        </w:rPr>
        <w:t xml:space="preserve">IN </w:t>
      </w:r>
      <w:r>
        <w:t>(</w:t>
      </w:r>
      <w:r>
        <w:rPr>
          <w:b/>
          <w:bCs/>
          <w:color w:val="000080"/>
        </w:rPr>
        <w:t xml:space="preserve">SELECT </w:t>
      </w:r>
      <w:r>
        <w:rPr>
          <w:i/>
          <w:iCs/>
        </w:rPr>
        <w:t>max</w:t>
      </w:r>
      <w:r>
        <w:t>(`cnc_mc`.`data`.</w:t>
      </w:r>
      <w:r>
        <w:rPr>
          <w:b/>
          <w:bCs/>
          <w:color w:val="660E7A"/>
        </w:rPr>
        <w:t>`timestamp`</w:t>
      </w:r>
      <w:r>
        <w:t>)</w:t>
      </w:r>
      <w:r>
        <w:br/>
        <w:t xml:space="preserve">                                         </w:t>
      </w:r>
      <w:r>
        <w:rPr>
          <w:b/>
          <w:bCs/>
          <w:color w:val="000080"/>
        </w:rPr>
        <w:t xml:space="preserve">FROM </w:t>
      </w:r>
      <w:r>
        <w:t>`cnc_mc`.`data`</w:t>
      </w:r>
      <w:r>
        <w:br/>
        <w:t xml:space="preserve">                                         </w:t>
      </w:r>
      <w:r>
        <w:rPr>
          <w:b/>
          <w:bCs/>
          <w:color w:val="000080"/>
        </w:rPr>
        <w:t xml:space="preserve">GROUP BY </w:t>
      </w:r>
      <w:r>
        <w:t>`cnc_mc`.`data`.</w:t>
      </w:r>
      <w:r>
        <w:rPr>
          <w:b/>
          <w:bCs/>
          <w:color w:val="660E7A"/>
        </w:rPr>
        <w:t>`id`</w:t>
      </w:r>
      <w:r>
        <w:t>)</w:t>
      </w:r>
      <w:r>
        <w:br/>
        <w:t xml:space="preserve">   </w:t>
      </w:r>
      <w:r>
        <w:rPr>
          <w:b/>
          <w:bCs/>
          <w:color w:val="000080"/>
        </w:rPr>
        <w:t xml:space="preserve">GROUP BY </w:t>
      </w:r>
      <w:r>
        <w:t>`cnc_mc`.`data`.</w:t>
      </w:r>
      <w:r>
        <w:rPr>
          <w:b/>
          <w:bCs/>
          <w:color w:val="660E7A"/>
        </w:rPr>
        <w:t>`id`</w:t>
      </w:r>
      <w:r>
        <w:t>)</w:t>
      </w:r>
    </w:p>
    <w:sectPr w:rsidR="0074286C" w:rsidRPr="0074286C" w:rsidSect="00450EA1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D0E66" w14:textId="77777777" w:rsidR="00630970" w:rsidRDefault="00630970">
      <w:pPr>
        <w:spacing w:before="0" w:after="0" w:line="240" w:lineRule="auto"/>
      </w:pPr>
      <w:r>
        <w:separator/>
      </w:r>
    </w:p>
    <w:p w14:paraId="219E421D" w14:textId="77777777" w:rsidR="00630970" w:rsidRDefault="00630970"/>
  </w:endnote>
  <w:endnote w:type="continuationSeparator" w:id="0">
    <w:p w14:paraId="72C02A39" w14:textId="77777777" w:rsidR="00630970" w:rsidRDefault="00630970">
      <w:pPr>
        <w:spacing w:before="0" w:after="0" w:line="240" w:lineRule="auto"/>
      </w:pPr>
      <w:r>
        <w:continuationSeparator/>
      </w:r>
    </w:p>
    <w:p w14:paraId="5120C903" w14:textId="77777777" w:rsidR="00630970" w:rsidRDefault="00630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69D1B" w14:textId="77777777" w:rsidR="0009224E" w:rsidRDefault="0009224E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3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41E8E" w14:textId="0DFE321A" w:rsidR="0009224E" w:rsidRDefault="0074286C">
    <w:pPr>
      <w:pStyle w:val="af7"/>
    </w:pPr>
    <w:r>
      <w:t>last modified in SEP/23/17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6F377" w14:textId="77777777" w:rsidR="00630970" w:rsidRDefault="00630970">
      <w:pPr>
        <w:spacing w:before="0" w:after="0" w:line="240" w:lineRule="auto"/>
      </w:pPr>
      <w:r>
        <w:separator/>
      </w:r>
    </w:p>
    <w:p w14:paraId="4666F71E" w14:textId="77777777" w:rsidR="00630970" w:rsidRDefault="00630970"/>
  </w:footnote>
  <w:footnote w:type="continuationSeparator" w:id="0">
    <w:p w14:paraId="199ED57B" w14:textId="77777777" w:rsidR="00630970" w:rsidRDefault="00630970">
      <w:pPr>
        <w:spacing w:before="0" w:after="0" w:line="240" w:lineRule="auto"/>
      </w:pPr>
      <w:r>
        <w:continuationSeparator/>
      </w:r>
    </w:p>
    <w:p w14:paraId="7D707CDD" w14:textId="77777777" w:rsidR="00630970" w:rsidRDefault="006309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22EA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2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20"/>
    <w:rsid w:val="000356F2"/>
    <w:rsid w:val="000817B4"/>
    <w:rsid w:val="0009224E"/>
    <w:rsid w:val="000A7DCA"/>
    <w:rsid w:val="000F51D7"/>
    <w:rsid w:val="00107CAB"/>
    <w:rsid w:val="0011557B"/>
    <w:rsid w:val="002153A8"/>
    <w:rsid w:val="002618BC"/>
    <w:rsid w:val="00303A87"/>
    <w:rsid w:val="003F3389"/>
    <w:rsid w:val="00430BCF"/>
    <w:rsid w:val="00450EA1"/>
    <w:rsid w:val="004C7E77"/>
    <w:rsid w:val="005F4C20"/>
    <w:rsid w:val="00630970"/>
    <w:rsid w:val="0074286C"/>
    <w:rsid w:val="00A82C95"/>
    <w:rsid w:val="00A931F3"/>
    <w:rsid w:val="00B16A20"/>
    <w:rsid w:val="00BB1903"/>
    <w:rsid w:val="00C11DF7"/>
    <w:rsid w:val="00D46EF4"/>
    <w:rsid w:val="00DA2BDD"/>
    <w:rsid w:val="00DB6DC4"/>
    <w:rsid w:val="00ED049A"/>
    <w:rsid w:val="00F51A45"/>
    <w:rsid w:val="00FD03FA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5B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30BCF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618BC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u w:val="single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3F3389"/>
    <w:pPr>
      <w:keepNext/>
      <w:keepLines/>
      <w:spacing w:after="240" w:line="240" w:lineRule="auto"/>
      <w:ind w:rightChars="100" w:right="240"/>
      <w:contextualSpacing/>
      <w:outlineLvl w:val="2"/>
    </w:pPr>
    <w:rPr>
      <w:rFonts w:asciiTheme="majorHAnsi" w:eastAsiaTheme="majorEastAsia" w:hAnsiTheme="majorHAnsi" w:cstheme="majorBidi"/>
      <w:b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제목 문자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제목 2 문자"/>
    <w:basedOn w:val="a2"/>
    <w:link w:val="2"/>
    <w:uiPriority w:val="9"/>
    <w:rsid w:val="002618BC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u w:val="single"/>
      <w:lang w:val="en-GB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머리글 문자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부제 문자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바닥글 문자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인용 문자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강한 인용 문자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제목 3 문자"/>
    <w:basedOn w:val="a2"/>
    <w:link w:val="3"/>
    <w:uiPriority w:val="9"/>
    <w:rsid w:val="003F3389"/>
    <w:rPr>
      <w:rFonts w:asciiTheme="majorHAnsi" w:eastAsiaTheme="majorEastAsia" w:hAnsiTheme="majorHAnsi" w:cstheme="majorBidi"/>
      <w:b/>
      <w:color w:val="0072C6" w:themeColor="accent1"/>
      <w:sz w:val="34"/>
      <w:lang w:val="en-GB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b">
    <w:name w:val="No Spacing"/>
    <w:link w:val="afc"/>
    <w:uiPriority w:val="1"/>
    <w:qFormat/>
    <w:rsid w:val="00FD03FA"/>
    <w:pPr>
      <w:spacing w:before="0" w:after="0" w:line="240" w:lineRule="auto"/>
    </w:pPr>
    <w:rPr>
      <w:rFonts w:eastAsia="Malgun Gothic"/>
      <w:color w:val="auto"/>
      <w:sz w:val="22"/>
      <w:szCs w:val="22"/>
      <w:lang w:eastAsia="zh-CN"/>
    </w:rPr>
  </w:style>
  <w:style w:type="character" w:customStyle="1" w:styleId="afc">
    <w:name w:val="간격 없음 문자"/>
    <w:basedOn w:val="a2"/>
    <w:link w:val="afb"/>
    <w:uiPriority w:val="1"/>
    <w:rsid w:val="00FD03FA"/>
    <w:rPr>
      <w:rFonts w:eastAsia="Malgun Gothic"/>
      <w:color w:val="auto"/>
      <w:sz w:val="22"/>
      <w:szCs w:val="22"/>
      <w:lang w:eastAsia="zh-CN"/>
    </w:rPr>
  </w:style>
  <w:style w:type="paragraph" w:styleId="21">
    <w:name w:val="toc 2"/>
    <w:basedOn w:val="a1"/>
    <w:next w:val="a1"/>
    <w:autoRedefine/>
    <w:uiPriority w:val="39"/>
    <w:unhideWhenUsed/>
    <w:rsid w:val="002618BC"/>
    <w:pPr>
      <w:spacing w:before="0" w:after="0"/>
      <w:ind w:leftChars="100" w:left="240" w:rightChars="100" w:right="240"/>
    </w:pPr>
    <w:rPr>
      <w:rFonts w:cstheme="minorHAnsi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3F3389"/>
    <w:pPr>
      <w:spacing w:before="240" w:after="120"/>
      <w:ind w:leftChars="100" w:left="240" w:rightChars="100" w:right="240"/>
    </w:pPr>
    <w:rPr>
      <w:rFonts w:asciiTheme="majorHAnsi" w:hAnsiTheme="majorHAnsi"/>
      <w:b/>
      <w:bCs/>
      <w:color w:val="548DD4"/>
    </w:rPr>
  </w:style>
  <w:style w:type="paragraph" w:styleId="31">
    <w:name w:val="toc 3"/>
    <w:basedOn w:val="a1"/>
    <w:next w:val="a1"/>
    <w:autoRedefine/>
    <w:uiPriority w:val="39"/>
    <w:unhideWhenUsed/>
    <w:rsid w:val="003F3389"/>
    <w:pPr>
      <w:spacing w:before="0" w:after="0"/>
      <w:ind w:leftChars="150" w:left="360" w:rightChars="100" w:right="240"/>
    </w:pPr>
    <w:rPr>
      <w:rFonts w:cstheme="minorHAnsi"/>
      <w:i/>
      <w:iCs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480"/>
    </w:pPr>
    <w:rPr>
      <w:rFonts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720"/>
    </w:pPr>
    <w:rPr>
      <w:rFonts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960"/>
    </w:pPr>
    <w:rPr>
      <w:rFonts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200"/>
    </w:pPr>
    <w:rPr>
      <w:rFonts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440"/>
    </w:pPr>
    <w:rPr>
      <w:rFonts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FD03FA"/>
    <w:pPr>
      <w:pBdr>
        <w:between w:val="double" w:sz="6" w:space="0" w:color="auto"/>
      </w:pBdr>
      <w:spacing w:before="0" w:after="0"/>
      <w:ind w:left="1680"/>
    </w:pPr>
    <w:rPr>
      <w:rFonts w:cstheme="minorHAnsi"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rsid w:val="0074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  <w:lang w:val="en-US" w:eastAsia="ko-KR"/>
    </w:rPr>
  </w:style>
  <w:style w:type="character" w:customStyle="1" w:styleId="HTML0">
    <w:name w:val="미리 서식이 지정된 HTML 문자"/>
    <w:basedOn w:val="a2"/>
    <w:link w:val="HTML"/>
    <w:uiPriority w:val="99"/>
    <w:rsid w:val="0074286C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06"/>
    <w:rsid w:val="004C1F06"/>
    <w:rsid w:val="00614244"/>
    <w:rsid w:val="00D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D605703947266489527EE0092FC18DB">
    <w:name w:val="7D605703947266489527EE0092FC18DB"/>
    <w:pPr>
      <w:widowControl w:val="0"/>
      <w:wordWrap w:val="0"/>
      <w:jc w:val="both"/>
    </w:pPr>
  </w:style>
  <w:style w:type="paragraph" w:customStyle="1" w:styleId="64A60DE49AD72E498E39A3EB909BEE7A">
    <w:name w:val="64A60DE49AD72E498E39A3EB909BEE7A"/>
    <w:pPr>
      <w:widowControl w:val="0"/>
      <w:wordWrap w:val="0"/>
      <w:jc w:val="both"/>
    </w:pPr>
  </w:style>
  <w:style w:type="paragraph" w:customStyle="1" w:styleId="43F4B683CEDA694CAA154F238AA9B74B">
    <w:name w:val="43F4B683CEDA694CAA154F238AA9B74B"/>
    <w:pPr>
      <w:widowControl w:val="0"/>
      <w:wordWrap w:val="0"/>
      <w:jc w:val="both"/>
    </w:pPr>
  </w:style>
  <w:style w:type="paragraph" w:customStyle="1" w:styleId="325A8BCA75F30445B0D0979E2D875116">
    <w:name w:val="325A8BCA75F30445B0D0979E2D875116"/>
    <w:pPr>
      <w:widowControl w:val="0"/>
      <w:wordWrap w:val="0"/>
      <w:jc w:val="both"/>
    </w:pPr>
  </w:style>
  <w:style w:type="paragraph" w:customStyle="1" w:styleId="532EBAAA55868D4D8B3DA7255B3C76B3">
    <w:name w:val="532EBAAA55868D4D8B3DA7255B3C76B3"/>
    <w:pPr>
      <w:widowControl w:val="0"/>
      <w:wordWrap w:val="0"/>
      <w:jc w:val="both"/>
    </w:pPr>
  </w:style>
  <w:style w:type="paragraph" w:customStyle="1" w:styleId="15495083C84EF14F8E30DBE011F1FA82">
    <w:name w:val="15495083C84EF14F8E30DBE011F1FA82"/>
    <w:pPr>
      <w:widowControl w:val="0"/>
      <w:wordWrap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wordWrap/>
      <w:spacing w:before="160" w:after="320" w:line="360" w:lineRule="auto"/>
      <w:contextualSpacing/>
      <w:jc w:val="left"/>
    </w:pPr>
    <w:rPr>
      <w:rFonts w:eastAsiaTheme="minorHAnsi"/>
      <w:color w:val="7F7F7F" w:themeColor="text1" w:themeTint="80"/>
      <w:kern w:val="0"/>
      <w:lang w:eastAsia="en-US"/>
    </w:rPr>
  </w:style>
  <w:style w:type="paragraph" w:customStyle="1" w:styleId="DEA047A087C0174B9C6BEEC52C8B10AF">
    <w:name w:val="DEA047A087C0174B9C6BEEC52C8B10AF"/>
    <w:pPr>
      <w:widowControl w:val="0"/>
      <w:wordWrap w:val="0"/>
      <w:jc w:val="both"/>
    </w:pPr>
  </w:style>
  <w:style w:type="paragraph" w:customStyle="1" w:styleId="0DD61605B3619642977565E7319D03A8">
    <w:name w:val="0DD61605B3619642977565E7319D03A8"/>
    <w:rsid w:val="004C1F06"/>
    <w:pPr>
      <w:widowControl w:val="0"/>
      <w:wordWrap w:val="0"/>
      <w:jc w:val="both"/>
    </w:pPr>
  </w:style>
  <w:style w:type="paragraph" w:customStyle="1" w:styleId="B43F6221CBAEFF4297A3D07D1567055C">
    <w:name w:val="B43F6221CBAEFF4297A3D07D1567055C"/>
    <w:rsid w:val="004C1F06"/>
    <w:pPr>
      <w:widowControl w:val="0"/>
      <w:wordWrap w:val="0"/>
      <w:jc w:val="both"/>
    </w:pPr>
  </w:style>
  <w:style w:type="paragraph" w:customStyle="1" w:styleId="C62875D49653634AAB9F13F0661FD8C7">
    <w:name w:val="C62875D49653634AAB9F13F0661FD8C7"/>
    <w:rsid w:val="004C1F06"/>
    <w:pPr>
      <w:widowControl w:val="0"/>
      <w:wordWrap w:val="0"/>
      <w:jc w:val="both"/>
    </w:pPr>
  </w:style>
  <w:style w:type="paragraph" w:customStyle="1" w:styleId="E2F885E3353EF8489C51ACA78D418F6B">
    <w:name w:val="E2F885E3353EF8489C51ACA78D418F6B"/>
    <w:rsid w:val="004C1F06"/>
    <w:pPr>
      <w:widowControl w:val="0"/>
      <w:wordWrap w:val="0"/>
      <w:jc w:val="both"/>
    </w:pPr>
  </w:style>
  <w:style w:type="paragraph" w:customStyle="1" w:styleId="19E28938A7A7D948A3D407A84FEEA800">
    <w:name w:val="19E28938A7A7D948A3D407A84FEEA800"/>
    <w:rsid w:val="004C1F06"/>
    <w:pPr>
      <w:widowControl w:val="0"/>
      <w:wordWrap w:val="0"/>
      <w:jc w:val="both"/>
    </w:pPr>
  </w:style>
  <w:style w:type="paragraph" w:customStyle="1" w:styleId="71B21354BCBCE74198D245C520B02C41">
    <w:name w:val="71B21354BCBCE74198D245C520B02C41"/>
    <w:rsid w:val="004C1F06"/>
    <w:pPr>
      <w:widowControl w:val="0"/>
      <w:wordWrap w:val="0"/>
      <w:jc w:val="both"/>
    </w:pPr>
  </w:style>
  <w:style w:type="paragraph" w:customStyle="1" w:styleId="497BF08899405748A92678786B853F10">
    <w:name w:val="497BF08899405748A92678786B853F10"/>
    <w:rsid w:val="004C1F06"/>
    <w:pPr>
      <w:widowControl w:val="0"/>
      <w:wordWrap w:val="0"/>
      <w:jc w:val="both"/>
    </w:pPr>
  </w:style>
  <w:style w:type="paragraph" w:customStyle="1" w:styleId="249C48B6764CF540ABE35A5378EEF306">
    <w:name w:val="249C48B6764CF540ABE35A5378EEF306"/>
    <w:rsid w:val="004C1F06"/>
    <w:pPr>
      <w:widowControl w:val="0"/>
      <w:wordWrap w:val="0"/>
      <w:jc w:val="both"/>
    </w:pPr>
  </w:style>
  <w:style w:type="paragraph" w:customStyle="1" w:styleId="435A84802CA76D43BD2B25CDE70480C2">
    <w:name w:val="435A84802CA76D43BD2B25CDE70480C2"/>
    <w:rsid w:val="004C1F06"/>
    <w:pPr>
      <w:widowControl w:val="0"/>
      <w:wordWrap w:val="0"/>
      <w:jc w:val="both"/>
    </w:pPr>
  </w:style>
  <w:style w:type="paragraph" w:customStyle="1" w:styleId="808007A8EF64AC4A967AE7E2E38AF838">
    <w:name w:val="808007A8EF64AC4A967AE7E2E38AF838"/>
    <w:rsid w:val="004C1F06"/>
    <w:pPr>
      <w:widowControl w:val="0"/>
      <w:wordWrap w:val="0"/>
      <w:jc w:val="both"/>
    </w:pPr>
  </w:style>
  <w:style w:type="paragraph" w:customStyle="1" w:styleId="97998C5190F8124283E4279BB08A82B0">
    <w:name w:val="97998C5190F8124283E4279BB08A82B0"/>
    <w:rsid w:val="004C1F06"/>
    <w:pPr>
      <w:widowControl w:val="0"/>
      <w:wordWrap w:val="0"/>
      <w:jc w:val="both"/>
    </w:pPr>
  </w:style>
  <w:style w:type="paragraph" w:customStyle="1" w:styleId="68BEFFE8D7B0C74D9C276484BC85C162">
    <w:name w:val="68BEFFE8D7B0C74D9C276484BC85C162"/>
    <w:rsid w:val="004C1F06"/>
    <w:pPr>
      <w:widowControl w:val="0"/>
      <w:wordWrap w:val="0"/>
      <w:jc w:val="both"/>
    </w:pPr>
  </w:style>
  <w:style w:type="paragraph" w:customStyle="1" w:styleId="5FA974EA91199A49BF3B710E90742B48">
    <w:name w:val="5FA974EA91199A49BF3B710E90742B48"/>
    <w:rsid w:val="004C1F06"/>
    <w:pPr>
      <w:widowControl w:val="0"/>
      <w:wordWrap w:val="0"/>
      <w:jc w:val="both"/>
    </w:pPr>
  </w:style>
  <w:style w:type="paragraph" w:customStyle="1" w:styleId="F747D8275A868644B27046E618549055">
    <w:name w:val="F747D8275A868644B27046E618549055"/>
    <w:rsid w:val="004C1F06"/>
    <w:pPr>
      <w:widowControl w:val="0"/>
      <w:wordWrap w:val="0"/>
      <w:jc w:val="both"/>
    </w:pPr>
  </w:style>
  <w:style w:type="paragraph" w:customStyle="1" w:styleId="402BDF5ABB10014C91943DA241F4F40E">
    <w:name w:val="402BDF5ABB10014C91943DA241F4F40E"/>
    <w:rsid w:val="004C1F06"/>
    <w:pPr>
      <w:widowControl w:val="0"/>
      <w:wordWrap w:val="0"/>
      <w:jc w:val="both"/>
    </w:pPr>
  </w:style>
  <w:style w:type="paragraph" w:customStyle="1" w:styleId="83E796507EB1924B902360C5C406D740">
    <w:name w:val="83E796507EB1924B902360C5C406D740"/>
    <w:rsid w:val="004C1F06"/>
    <w:pPr>
      <w:widowControl w:val="0"/>
      <w:wordWrap w:val="0"/>
      <w:jc w:val="both"/>
    </w:pPr>
  </w:style>
  <w:style w:type="paragraph" w:customStyle="1" w:styleId="BDE82EE7084C9E40AB1A5AB9424C92AC">
    <w:name w:val="BDE82EE7084C9E40AB1A5AB9424C92AC"/>
    <w:rsid w:val="004C1F06"/>
    <w:pPr>
      <w:widowControl w:val="0"/>
      <w:wordWrap w:val="0"/>
      <w:jc w:val="both"/>
    </w:pPr>
  </w:style>
  <w:style w:type="paragraph" w:customStyle="1" w:styleId="C8EB69E09328E941B34FF471B6E6616F">
    <w:name w:val="C8EB69E09328E941B34FF471B6E6616F"/>
    <w:rsid w:val="004C1F06"/>
    <w:pPr>
      <w:widowControl w:val="0"/>
      <w:wordWrap w:val="0"/>
      <w:jc w:val="both"/>
    </w:pPr>
  </w:style>
  <w:style w:type="paragraph" w:customStyle="1" w:styleId="4CFE1CDB41937B479207A36DC0613DB4">
    <w:name w:val="4CFE1CDB41937B479207A36DC0613DB4"/>
    <w:rsid w:val="004C1F06"/>
    <w:pPr>
      <w:widowControl w:val="0"/>
      <w:wordWrap w:val="0"/>
      <w:jc w:val="both"/>
    </w:pPr>
  </w:style>
  <w:style w:type="paragraph" w:customStyle="1" w:styleId="B7BE55E7E5B0D247AFE393381A300569">
    <w:name w:val="B7BE55E7E5B0D247AFE393381A300569"/>
    <w:rsid w:val="004C1F06"/>
    <w:pPr>
      <w:widowControl w:val="0"/>
      <w:wordWrap w:val="0"/>
      <w:jc w:val="both"/>
    </w:pPr>
  </w:style>
  <w:style w:type="paragraph" w:customStyle="1" w:styleId="B89C6B5ADB66DC46BD0A78EBCFC8EE9D">
    <w:name w:val="B89C6B5ADB66DC46BD0A78EBCFC8EE9D"/>
    <w:rsid w:val="004C1F06"/>
    <w:pPr>
      <w:widowControl w:val="0"/>
      <w:wordWrap w:val="0"/>
      <w:jc w:val="both"/>
    </w:pPr>
  </w:style>
  <w:style w:type="paragraph" w:customStyle="1" w:styleId="DB148120E41D9D4386D94CC5AD222D39">
    <w:name w:val="DB148120E41D9D4386D94CC5AD222D39"/>
    <w:rsid w:val="004C1F06"/>
    <w:pPr>
      <w:widowControl w:val="0"/>
      <w:wordWrap w:val="0"/>
      <w:jc w:val="both"/>
    </w:pPr>
  </w:style>
  <w:style w:type="paragraph" w:customStyle="1" w:styleId="8303B8504C05494791DCB280CEFD098A">
    <w:name w:val="8303B8504C05494791DCB280CEFD098A"/>
    <w:rsid w:val="004C1F06"/>
    <w:pPr>
      <w:widowControl w:val="0"/>
      <w:wordWrap w:val="0"/>
      <w:jc w:val="both"/>
    </w:pPr>
  </w:style>
  <w:style w:type="paragraph" w:customStyle="1" w:styleId="D421A2BEF1DD644C857D0F15BC94CAEF">
    <w:name w:val="D421A2BEF1DD644C857D0F15BC94CAEF"/>
    <w:rsid w:val="004C1F06"/>
    <w:pPr>
      <w:widowControl w:val="0"/>
      <w:wordWrap w:val="0"/>
      <w:jc w:val="both"/>
    </w:pPr>
  </w:style>
  <w:style w:type="paragraph" w:customStyle="1" w:styleId="4DEE156EF031E04999E76EC9BB1A1BEE">
    <w:name w:val="4DEE156EF031E04999E76EC9BB1A1BEE"/>
    <w:rsid w:val="004C1F06"/>
    <w:pPr>
      <w:widowControl w:val="0"/>
      <w:wordWrap w:val="0"/>
      <w:jc w:val="both"/>
    </w:pPr>
  </w:style>
  <w:style w:type="paragraph" w:customStyle="1" w:styleId="4CDBE7E2CE07BE4BB65E0E9FA537D5D6">
    <w:name w:val="4CDBE7E2CE07BE4BB65E0E9FA537D5D6"/>
    <w:rsid w:val="004C1F06"/>
    <w:pPr>
      <w:widowControl w:val="0"/>
      <w:wordWrap w:val="0"/>
      <w:jc w:val="both"/>
    </w:pPr>
  </w:style>
  <w:style w:type="paragraph" w:customStyle="1" w:styleId="804F67CF3006454A8C4D0FBE8AAF6900">
    <w:name w:val="804F67CF3006454A8C4D0FBE8AAF6900"/>
    <w:rsid w:val="004C1F06"/>
    <w:pPr>
      <w:widowControl w:val="0"/>
      <w:wordWrap w:val="0"/>
      <w:jc w:val="both"/>
    </w:pPr>
  </w:style>
  <w:style w:type="paragraph" w:customStyle="1" w:styleId="203C7CAF17700146BC53CD9FDF3C9EBB">
    <w:name w:val="203C7CAF17700146BC53CD9FDF3C9EBB"/>
    <w:rsid w:val="004C1F06"/>
    <w:pPr>
      <w:widowControl w:val="0"/>
      <w:wordWrap w:val="0"/>
      <w:jc w:val="both"/>
    </w:pPr>
  </w:style>
  <w:style w:type="paragraph" w:customStyle="1" w:styleId="B370CDB92B34874DAE208C55A3E47703">
    <w:name w:val="B370CDB92B34874DAE208C55A3E47703"/>
    <w:rsid w:val="004C1F06"/>
    <w:pPr>
      <w:widowControl w:val="0"/>
      <w:wordWrap w:val="0"/>
      <w:jc w:val="both"/>
    </w:pPr>
  </w:style>
  <w:style w:type="paragraph" w:customStyle="1" w:styleId="30BF465D500CC240BC2EF53590527223">
    <w:name w:val="30BF465D500CC240BC2EF53590527223"/>
    <w:rsid w:val="004C1F06"/>
    <w:pPr>
      <w:widowControl w:val="0"/>
      <w:wordWrap w:val="0"/>
      <w:jc w:val="both"/>
    </w:pPr>
  </w:style>
  <w:style w:type="paragraph" w:customStyle="1" w:styleId="DCF049CCBF37854E981D76F62E69B815">
    <w:name w:val="DCF049CCBF37854E981D76F62E69B815"/>
    <w:rsid w:val="004C1F06"/>
    <w:pPr>
      <w:widowControl w:val="0"/>
      <w:wordWrap w:val="0"/>
      <w:jc w:val="both"/>
    </w:pPr>
  </w:style>
  <w:style w:type="paragraph" w:customStyle="1" w:styleId="7D72C6E1334F0A40B396D9A2AFB60D95">
    <w:name w:val="7D72C6E1334F0A40B396D9A2AFB60D95"/>
    <w:rsid w:val="004C1F06"/>
    <w:pPr>
      <w:widowControl w:val="0"/>
      <w:wordWrap w:val="0"/>
      <w:jc w:val="both"/>
    </w:pPr>
  </w:style>
  <w:style w:type="paragraph" w:customStyle="1" w:styleId="6CD37AC2E167B941B265F5D503C70296">
    <w:name w:val="6CD37AC2E167B941B265F5D503C70296"/>
    <w:rsid w:val="004C1F06"/>
    <w:pPr>
      <w:widowControl w:val="0"/>
      <w:wordWrap w:val="0"/>
      <w:jc w:val="both"/>
    </w:pPr>
  </w:style>
  <w:style w:type="paragraph" w:customStyle="1" w:styleId="F5222F61355BFD49B32F66E6C29BD5C7">
    <w:name w:val="F5222F61355BFD49B32F66E6C29BD5C7"/>
    <w:rsid w:val="004C1F06"/>
    <w:pPr>
      <w:widowControl w:val="0"/>
      <w:wordWrap w:val="0"/>
      <w:jc w:val="both"/>
    </w:pPr>
  </w:style>
  <w:style w:type="paragraph" w:customStyle="1" w:styleId="B54C311632D0F149B9D31FEF5FCC840E">
    <w:name w:val="B54C311632D0F149B9D31FEF5FCC840E"/>
    <w:rsid w:val="004C1F06"/>
    <w:pPr>
      <w:widowControl w:val="0"/>
      <w:wordWrap w:val="0"/>
      <w:jc w:val="both"/>
    </w:pPr>
  </w:style>
  <w:style w:type="paragraph" w:customStyle="1" w:styleId="1C677AF690475349B25E05266A062E1F">
    <w:name w:val="1C677AF690475349B25E05266A062E1F"/>
    <w:rsid w:val="004C1F06"/>
    <w:pPr>
      <w:widowControl w:val="0"/>
      <w:wordWrap w:val="0"/>
      <w:jc w:val="both"/>
    </w:pPr>
  </w:style>
  <w:style w:type="paragraph" w:customStyle="1" w:styleId="848FEF77F051D240AEFE63574BB58634">
    <w:name w:val="848FEF77F051D240AEFE63574BB58634"/>
    <w:rsid w:val="004C1F06"/>
    <w:pPr>
      <w:widowControl w:val="0"/>
      <w:wordWrap w:val="0"/>
      <w:jc w:val="both"/>
    </w:pPr>
  </w:style>
  <w:style w:type="paragraph" w:customStyle="1" w:styleId="7D878D46CCC3A0418CCD4DB271248DE2">
    <w:name w:val="7D878D46CCC3A0418CCD4DB271248DE2"/>
    <w:rsid w:val="004C1F06"/>
    <w:pPr>
      <w:widowControl w:val="0"/>
      <w:wordWrap w:val="0"/>
      <w:jc w:val="both"/>
    </w:pPr>
  </w:style>
  <w:style w:type="paragraph" w:customStyle="1" w:styleId="5A0766547613F54D9BE123300C7F963F">
    <w:name w:val="5A0766547613F54D9BE123300C7F963F"/>
    <w:rsid w:val="004C1F06"/>
    <w:pPr>
      <w:widowControl w:val="0"/>
      <w:wordWrap w:val="0"/>
      <w:jc w:val="both"/>
    </w:pPr>
  </w:style>
  <w:style w:type="paragraph" w:customStyle="1" w:styleId="92BD94237711EE4EA1DA36883642A746">
    <w:name w:val="92BD94237711EE4EA1DA36883642A746"/>
    <w:rsid w:val="004C1F06"/>
    <w:pPr>
      <w:widowControl w:val="0"/>
      <w:wordWrap w:val="0"/>
      <w:jc w:val="both"/>
    </w:pPr>
  </w:style>
  <w:style w:type="paragraph" w:customStyle="1" w:styleId="D774BEBE47134746B1CE7746AB3D1858">
    <w:name w:val="D774BEBE47134746B1CE7746AB3D1858"/>
    <w:rsid w:val="004C1F06"/>
    <w:pPr>
      <w:widowControl w:val="0"/>
      <w:wordWrap w:val="0"/>
      <w:jc w:val="both"/>
    </w:pPr>
  </w:style>
  <w:style w:type="paragraph" w:customStyle="1" w:styleId="8C971568D0F820458574BDDB3EDD1D6B">
    <w:name w:val="8C971568D0F820458574BDDB3EDD1D6B"/>
    <w:rsid w:val="004C1F06"/>
    <w:pPr>
      <w:widowControl w:val="0"/>
      <w:wordWrap w:val="0"/>
      <w:jc w:val="both"/>
    </w:pPr>
  </w:style>
  <w:style w:type="paragraph" w:customStyle="1" w:styleId="28090EF8E1E2514FAC7F9B92EB756DED">
    <w:name w:val="28090EF8E1E2514FAC7F9B92EB756DED"/>
    <w:rsid w:val="004C1F06"/>
    <w:pPr>
      <w:widowControl w:val="0"/>
      <w:wordWrap w:val="0"/>
      <w:jc w:val="both"/>
    </w:pPr>
  </w:style>
  <w:style w:type="paragraph" w:customStyle="1" w:styleId="E0619AFB6C1F2C41AF34C75AEF224383">
    <w:name w:val="E0619AFB6C1F2C41AF34C75AEF224383"/>
    <w:rsid w:val="004C1F06"/>
    <w:pPr>
      <w:widowControl w:val="0"/>
      <w:wordWrap w:val="0"/>
      <w:jc w:val="both"/>
    </w:pPr>
  </w:style>
  <w:style w:type="paragraph" w:customStyle="1" w:styleId="28E6776DB8BF104CBD9BECBA054286D7">
    <w:name w:val="28E6776DB8BF104CBD9BECBA054286D7"/>
    <w:rsid w:val="004C1F06"/>
    <w:pPr>
      <w:widowControl w:val="0"/>
      <w:wordWrap w:val="0"/>
      <w:jc w:val="both"/>
    </w:pPr>
  </w:style>
  <w:style w:type="paragraph" w:customStyle="1" w:styleId="D8F472A92C7732488885DB4F2440F3A5">
    <w:name w:val="D8F472A92C7732488885DB4F2440F3A5"/>
    <w:rsid w:val="004C1F06"/>
    <w:pPr>
      <w:widowControl w:val="0"/>
      <w:wordWrap w:val="0"/>
      <w:jc w:val="both"/>
    </w:pPr>
  </w:style>
  <w:style w:type="paragraph" w:customStyle="1" w:styleId="EB5901976465104399DA65AEAC1F0E92">
    <w:name w:val="EB5901976465104399DA65AEAC1F0E92"/>
    <w:rsid w:val="004C1F06"/>
    <w:pPr>
      <w:widowControl w:val="0"/>
      <w:wordWrap w:val="0"/>
      <w:jc w:val="both"/>
    </w:pPr>
  </w:style>
  <w:style w:type="paragraph" w:customStyle="1" w:styleId="DAC72E7597C4CE428EAA9E0D75C08E5B">
    <w:name w:val="DAC72E7597C4CE428EAA9E0D75C08E5B"/>
    <w:rsid w:val="004C1F06"/>
    <w:pPr>
      <w:widowControl w:val="0"/>
      <w:wordWrap w:val="0"/>
      <w:jc w:val="both"/>
    </w:pPr>
  </w:style>
  <w:style w:type="paragraph" w:customStyle="1" w:styleId="E60F12E75CA6BD40853AE70B78637A83">
    <w:name w:val="E60F12E75CA6BD40853AE70B78637A83"/>
    <w:rsid w:val="004C1F06"/>
    <w:pPr>
      <w:widowControl w:val="0"/>
      <w:wordWrap w:val="0"/>
      <w:jc w:val="both"/>
    </w:pPr>
  </w:style>
  <w:style w:type="paragraph" w:customStyle="1" w:styleId="3FD527BE55C08243AE675F8567C83300">
    <w:name w:val="3FD527BE55C08243AE675F8567C83300"/>
    <w:rsid w:val="004C1F06"/>
    <w:pPr>
      <w:widowControl w:val="0"/>
      <w:wordWrap w:val="0"/>
      <w:jc w:val="both"/>
    </w:pPr>
  </w:style>
  <w:style w:type="paragraph" w:customStyle="1" w:styleId="8592F5AB36D28A4FABA3A3010D5EC23A">
    <w:name w:val="8592F5AB36D28A4FABA3A3010D5EC23A"/>
    <w:rsid w:val="004C1F06"/>
    <w:pPr>
      <w:widowControl w:val="0"/>
      <w:wordWrap w:val="0"/>
      <w:jc w:val="both"/>
    </w:pPr>
  </w:style>
  <w:style w:type="paragraph" w:customStyle="1" w:styleId="B167FD38A98EE3468FA42B99794694BD">
    <w:name w:val="B167FD38A98EE3468FA42B99794694BD"/>
    <w:rsid w:val="004C1F06"/>
    <w:pPr>
      <w:widowControl w:val="0"/>
      <w:wordWrap w:val="0"/>
      <w:jc w:val="both"/>
    </w:pPr>
  </w:style>
  <w:style w:type="paragraph" w:customStyle="1" w:styleId="FD5167179B4A0D4EBBB8211A1DD76D41">
    <w:name w:val="FD5167179B4A0D4EBBB8211A1DD76D41"/>
    <w:rsid w:val="004C1F06"/>
    <w:pPr>
      <w:widowControl w:val="0"/>
      <w:wordWrap w:val="0"/>
      <w:jc w:val="both"/>
    </w:pPr>
  </w:style>
  <w:style w:type="paragraph" w:customStyle="1" w:styleId="F631139ECC25274E9C75752C64110429">
    <w:name w:val="F631139ECC25274E9C75752C64110429"/>
    <w:rsid w:val="004C1F06"/>
    <w:pPr>
      <w:widowControl w:val="0"/>
      <w:wordWrap w:val="0"/>
      <w:jc w:val="both"/>
    </w:pPr>
  </w:style>
  <w:style w:type="paragraph" w:customStyle="1" w:styleId="604A3CCEFDABDD47A510963888B08D9A">
    <w:name w:val="604A3CCEFDABDD47A510963888B08D9A"/>
    <w:rsid w:val="004C1F06"/>
    <w:pPr>
      <w:widowControl w:val="0"/>
      <w:wordWrap w:val="0"/>
      <w:jc w:val="both"/>
    </w:pPr>
  </w:style>
  <w:style w:type="paragraph" w:customStyle="1" w:styleId="CC2826C0E4E6AD4790E9B19B60FE0E35">
    <w:name w:val="CC2826C0E4E6AD4790E9B19B60FE0E35"/>
    <w:rsid w:val="004C1F06"/>
    <w:pPr>
      <w:widowControl w:val="0"/>
      <w:wordWrap w:val="0"/>
      <w:jc w:val="both"/>
    </w:pPr>
  </w:style>
  <w:style w:type="paragraph" w:customStyle="1" w:styleId="B0BDA0574EB81947A18F8D7BAD570AF9">
    <w:name w:val="B0BDA0574EB81947A18F8D7BAD570AF9"/>
    <w:rsid w:val="004C1F06"/>
    <w:pPr>
      <w:widowControl w:val="0"/>
      <w:wordWrap w:val="0"/>
      <w:jc w:val="both"/>
    </w:pPr>
  </w:style>
  <w:style w:type="paragraph" w:customStyle="1" w:styleId="94927DA58D9A5B42A85A59825A180B3C">
    <w:name w:val="94927DA58D9A5B42A85A59825A180B3C"/>
    <w:rsid w:val="00D466DF"/>
    <w:pPr>
      <w:widowControl w:val="0"/>
      <w:wordWrap w:val="0"/>
      <w:jc w:val="both"/>
    </w:pPr>
  </w:style>
  <w:style w:type="paragraph" w:customStyle="1" w:styleId="767094B7189D904191A637372F1B8292">
    <w:name w:val="767094B7189D904191A637372F1B8292"/>
    <w:rsid w:val="00D466DF"/>
    <w:pPr>
      <w:widowControl w:val="0"/>
      <w:wordWrap w:val="0"/>
      <w:jc w:val="both"/>
    </w:pPr>
  </w:style>
  <w:style w:type="paragraph" w:customStyle="1" w:styleId="F27286A85E18D24193E22E7FB0F69C15">
    <w:name w:val="F27286A85E18D24193E22E7FB0F69C15"/>
    <w:rsid w:val="00D466DF"/>
    <w:pPr>
      <w:widowControl w:val="0"/>
      <w:wordWrap w:val="0"/>
      <w:jc w:val="both"/>
    </w:pPr>
  </w:style>
  <w:style w:type="paragraph" w:customStyle="1" w:styleId="115189A92F9D214AB9B057EACD500628">
    <w:name w:val="115189A92F9D214AB9B057EACD500628"/>
    <w:rsid w:val="00D466DF"/>
    <w:pPr>
      <w:widowControl w:val="0"/>
      <w:wordWrap w:val="0"/>
      <w:jc w:val="both"/>
    </w:pPr>
  </w:style>
  <w:style w:type="paragraph" w:customStyle="1" w:styleId="7870C1F87B11214D970727D7B42AAD47">
    <w:name w:val="7870C1F87B11214D970727D7B42AAD47"/>
    <w:rsid w:val="00D466DF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informs that how API and the Database are implemented</Abstract>
  <CompanyAddress/>
  <CompanyPhone/>
  <CompanyFax/>
  <CompanyEmail>eddiesangwonkim@gmail.com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A75C-5EBB-C845-B3A5-45E022DC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122</TotalTime>
  <Pages>20</Pages>
  <Words>1220</Words>
  <Characters>6954</Characters>
  <Application>Microsoft Macintosh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cnc m/c web server</vt:lpstr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m/c web server</dc:title>
  <dc:subject>Appendix</dc:subject>
  <dc:creator>Network Computing and System Lab.</dc:creator>
  <cp:keywords/>
  <dc:description/>
  <cp:lastModifiedBy>Microsoft Office 사용자</cp:lastModifiedBy>
  <cp:revision>2</cp:revision>
  <cp:lastPrinted>2017-09-22T14:56:00Z</cp:lastPrinted>
  <dcterms:created xsi:type="dcterms:W3CDTF">2017-09-22T14:49:00Z</dcterms:created>
  <dcterms:modified xsi:type="dcterms:W3CDTF">2017-09-23T07:56:00Z</dcterms:modified>
</cp:coreProperties>
</file>